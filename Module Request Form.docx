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547" w:rsidRDefault="00733547">
      <w:pPr>
        <w:pStyle w:val="Title"/>
        <w:jc w:val="right"/>
      </w:pPr>
    </w:p>
    <w:p w:rsidR="00733547" w:rsidRDefault="00733547">
      <w:pPr>
        <w:pStyle w:val="Title"/>
        <w:jc w:val="right"/>
      </w:pPr>
    </w:p>
    <w:p w:rsidR="00733547" w:rsidRDefault="00733547">
      <w:pPr>
        <w:pStyle w:val="Title"/>
        <w:jc w:val="right"/>
      </w:pPr>
    </w:p>
    <w:p w:rsidR="00733547" w:rsidRPr="00E40484" w:rsidRDefault="007B1910" w:rsidP="007B1910">
      <w:pPr>
        <w:pStyle w:val="Title"/>
        <w:tabs>
          <w:tab w:val="left" w:pos="7800"/>
        </w:tabs>
        <w:jc w:val="left"/>
        <w:rPr>
          <w:color w:val="FF0000"/>
          <w:sz w:val="96"/>
          <w:szCs w:val="96"/>
        </w:rPr>
      </w:pPr>
      <w:r>
        <w:rPr>
          <w:color w:val="FF0000"/>
          <w:sz w:val="96"/>
          <w:szCs w:val="96"/>
        </w:rPr>
        <w:tab/>
      </w:r>
    </w:p>
    <w:p w:rsidR="00733547" w:rsidRDefault="00733547">
      <w:pPr>
        <w:pStyle w:val="Title"/>
        <w:jc w:val="right"/>
      </w:pPr>
    </w:p>
    <w:p w:rsidR="00733547" w:rsidRDefault="00733547">
      <w:pPr>
        <w:pStyle w:val="Title"/>
        <w:jc w:val="right"/>
      </w:pPr>
    </w:p>
    <w:p w:rsidR="008A10C5" w:rsidRPr="0015123D" w:rsidRDefault="00F7779C" w:rsidP="00F7779C">
      <w:pPr>
        <w:pStyle w:val="Caption"/>
        <w:jc w:val="center"/>
        <w:rPr>
          <w:b/>
          <w:sz w:val="36"/>
        </w:rPr>
      </w:pPr>
      <w:r>
        <w:t xml:space="preserve">                                                                 </w:t>
      </w:r>
      <w:fldSimple w:instr=" SUBJECT  \* MERGEFORMAT ">
        <w:bookmarkStart w:id="0" w:name="_Toc377129278"/>
        <w:r>
          <w:rPr>
            <w:b/>
            <w:sz w:val="36"/>
          </w:rPr>
          <w:t>Module Request Form</w:t>
        </w:r>
        <w:bookmarkEnd w:id="0"/>
      </w:fldSimple>
      <w:r w:rsidR="007A79C5" w:rsidRPr="0015123D">
        <w:rPr>
          <w:b/>
          <w:sz w:val="36"/>
        </w:rPr>
        <w:t xml:space="preserve"> </w:t>
      </w:r>
    </w:p>
    <w:p w:rsidR="00617AF6" w:rsidRPr="00617AF6" w:rsidRDefault="00F7779C" w:rsidP="00F7779C">
      <w:pPr>
        <w:spacing w:after="200" w:line="276" w:lineRule="auto"/>
        <w:ind w:left="4320"/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 xml:space="preserve"> </w:t>
      </w:r>
      <w:r w:rsidR="006A4132" w:rsidRPr="00F7779C">
        <w:rPr>
          <w:rFonts w:asciiTheme="minorHAnsi" w:eastAsiaTheme="minorEastAsia" w:hAnsiTheme="minorHAnsi" w:cstheme="minorBidi"/>
          <w:sz w:val="40"/>
          <w:szCs w:val="26"/>
          <w:lang w:val="en-US"/>
        </w:rPr>
        <w:t>[</w:t>
      </w:r>
      <w:r w:rsidR="00FC6653">
        <w:rPr>
          <w:rFonts w:asciiTheme="minorHAnsi" w:eastAsiaTheme="minorEastAsia" w:hAnsiTheme="minorHAnsi" w:cstheme="minorBidi"/>
          <w:sz w:val="40"/>
          <w:szCs w:val="26"/>
          <w:lang w:val="en-US"/>
        </w:rPr>
        <w:t>Requireme</w:t>
      </w:r>
      <w:r w:rsidRPr="00F7779C">
        <w:rPr>
          <w:rFonts w:asciiTheme="minorHAnsi" w:eastAsiaTheme="minorEastAsia" w:hAnsiTheme="minorHAnsi" w:cstheme="minorBidi"/>
          <w:sz w:val="40"/>
          <w:szCs w:val="26"/>
          <w:lang w:val="en-US"/>
        </w:rPr>
        <w:t>nt Gathering</w:t>
      </w:r>
      <w:r w:rsidR="006A4132" w:rsidRPr="00F7779C">
        <w:rPr>
          <w:rFonts w:asciiTheme="minorHAnsi" w:eastAsiaTheme="minorEastAsia" w:hAnsiTheme="minorHAnsi" w:cstheme="minorBidi"/>
          <w:sz w:val="40"/>
          <w:szCs w:val="26"/>
          <w:lang w:val="en-US"/>
        </w:rPr>
        <w:t>]</w:t>
      </w:r>
    </w:p>
    <w:p w:rsidR="00A0212A" w:rsidRDefault="00DB1534" w:rsidP="004E621F">
      <w:pPr>
        <w:pStyle w:val="BodyText"/>
        <w:rPr>
          <w:sz w:val="24"/>
          <w:szCs w:val="2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419BC">
        <w:rPr>
          <w:sz w:val="24"/>
          <w:szCs w:val="24"/>
          <w:lang w:val="en-US"/>
        </w:rPr>
        <w:t xml:space="preserve">                </w:t>
      </w:r>
    </w:p>
    <w:p w:rsidR="007F05E4" w:rsidRDefault="007F05E4" w:rsidP="004E621F">
      <w:pPr>
        <w:pStyle w:val="BodyText"/>
        <w:rPr>
          <w:sz w:val="24"/>
          <w:szCs w:val="24"/>
          <w:lang w:val="en-US"/>
        </w:rPr>
      </w:pPr>
    </w:p>
    <w:p w:rsidR="007F05E4" w:rsidRDefault="007F05E4" w:rsidP="004E621F">
      <w:pPr>
        <w:pStyle w:val="BodyText"/>
        <w:rPr>
          <w:sz w:val="24"/>
          <w:szCs w:val="24"/>
          <w:lang w:val="en-US"/>
        </w:rPr>
      </w:pPr>
    </w:p>
    <w:p w:rsidR="007F05E4" w:rsidRDefault="007F05E4" w:rsidP="004E621F">
      <w:pPr>
        <w:pStyle w:val="BodyText"/>
        <w:rPr>
          <w:sz w:val="24"/>
          <w:szCs w:val="24"/>
          <w:lang w:val="en-US"/>
        </w:rPr>
      </w:pPr>
    </w:p>
    <w:p w:rsidR="007F05E4" w:rsidRDefault="007F05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F7779C" w:rsidRPr="00D93A7F" w:rsidRDefault="00D93A7F" w:rsidP="00D93A7F">
      <w:pPr>
        <w:pStyle w:val="TOCHeading"/>
        <w:rPr>
          <w:color w:val="auto"/>
          <w:sz w:val="32"/>
          <w:szCs w:val="32"/>
        </w:rPr>
      </w:pPr>
      <w:r w:rsidRPr="00D93A7F">
        <w:rPr>
          <w:color w:val="auto"/>
          <w:sz w:val="32"/>
          <w:szCs w:val="32"/>
        </w:rPr>
        <w:lastRenderedPageBreak/>
        <w:t xml:space="preserve">Table of </w:t>
      </w:r>
      <w:r w:rsidR="00F7779C" w:rsidRPr="00D93A7F">
        <w:rPr>
          <w:color w:val="auto"/>
          <w:sz w:val="32"/>
          <w:szCs w:val="32"/>
        </w:rPr>
        <w:t>Content</w:t>
      </w:r>
      <w:r w:rsidR="00F7779C" w:rsidRPr="00D93A7F">
        <w:rPr>
          <w:color w:val="auto"/>
          <w:sz w:val="32"/>
          <w:szCs w:val="32"/>
        </w:rPr>
        <w:tab/>
      </w:r>
    </w:p>
    <w:p w:rsidR="00F7779C" w:rsidRDefault="00F7779C" w:rsidP="00F7779C">
      <w:pPr>
        <w:pStyle w:val="NoSpacing"/>
      </w:pPr>
    </w:p>
    <w:p w:rsidR="00D2798C" w:rsidRDefault="00C6686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</w:pPr>
      <w:r>
        <w:rPr>
          <w:rFonts w:eastAsiaTheme="minorEastAsia" w:cstheme="minorBidi"/>
          <w:szCs w:val="22"/>
          <w:lang w:eastAsia="de-DE"/>
        </w:rPr>
        <w:fldChar w:fldCharType="begin"/>
      </w:r>
      <w:r w:rsidR="00F7779C">
        <w:rPr>
          <w:lang w:eastAsia="de-DE"/>
        </w:rPr>
        <w:instrText xml:space="preserve"> TOC \o "1-1" \h \z \t "Heading 2;2;Heading 3;3;Heading 4;4;_Header2;2;_Header3;3;_Header4;4" </w:instrText>
      </w:r>
      <w:r>
        <w:rPr>
          <w:rFonts w:eastAsiaTheme="minorEastAsia" w:cstheme="minorBidi"/>
          <w:szCs w:val="22"/>
          <w:lang w:eastAsia="de-DE"/>
        </w:rPr>
        <w:fldChar w:fldCharType="separate"/>
      </w:r>
      <w:hyperlink w:anchor="_Toc460431305" w:history="1">
        <w:r w:rsidR="00D2798C" w:rsidRPr="00AB479D">
          <w:rPr>
            <w:rStyle w:val="Hyperlink"/>
            <w:noProof/>
          </w:rPr>
          <w:t>1.</w:t>
        </w:r>
        <w:r w:rsidR="00D2798C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val="en-US"/>
          </w:rPr>
          <w:tab/>
        </w:r>
        <w:r w:rsidR="00D2798C" w:rsidRPr="00AB479D">
          <w:rPr>
            <w:rStyle w:val="Hyperlink"/>
            <w:noProof/>
          </w:rPr>
          <w:t>Revision History</w:t>
        </w:r>
        <w:r w:rsidR="00D27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798C">
          <w:rPr>
            <w:noProof/>
            <w:webHidden/>
          </w:rPr>
          <w:instrText xml:space="preserve"> PAGEREF _Toc460431305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98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798C" w:rsidRDefault="00D04B6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</w:pPr>
      <w:hyperlink w:anchor="_Toc460431306" w:history="1">
        <w:r w:rsidR="00D2798C" w:rsidRPr="00AB479D">
          <w:rPr>
            <w:rStyle w:val="Hyperlink"/>
            <w:noProof/>
          </w:rPr>
          <w:t>2.</w:t>
        </w:r>
        <w:r w:rsidR="00D2798C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val="en-US"/>
          </w:rPr>
          <w:tab/>
        </w:r>
        <w:r w:rsidR="00D2798C" w:rsidRPr="00AB479D">
          <w:rPr>
            <w:rStyle w:val="Hyperlink"/>
            <w:noProof/>
          </w:rPr>
          <w:t>Product Information</w:t>
        </w:r>
        <w:r w:rsidR="00D2798C">
          <w:rPr>
            <w:noProof/>
            <w:webHidden/>
          </w:rPr>
          <w:tab/>
        </w:r>
        <w:r w:rsidR="00C66869">
          <w:rPr>
            <w:noProof/>
            <w:webHidden/>
          </w:rPr>
          <w:fldChar w:fldCharType="begin"/>
        </w:r>
        <w:r w:rsidR="00D2798C">
          <w:rPr>
            <w:noProof/>
            <w:webHidden/>
          </w:rPr>
          <w:instrText xml:space="preserve"> PAGEREF _Toc460431306 \h </w:instrText>
        </w:r>
        <w:r w:rsidR="00C66869">
          <w:rPr>
            <w:noProof/>
            <w:webHidden/>
          </w:rPr>
        </w:r>
        <w:r w:rsidR="00C66869">
          <w:rPr>
            <w:noProof/>
            <w:webHidden/>
          </w:rPr>
          <w:fldChar w:fldCharType="separate"/>
        </w:r>
        <w:r w:rsidR="00D2798C">
          <w:rPr>
            <w:noProof/>
            <w:webHidden/>
          </w:rPr>
          <w:t>4</w:t>
        </w:r>
        <w:r w:rsidR="00C66869">
          <w:rPr>
            <w:noProof/>
            <w:webHidden/>
          </w:rPr>
          <w:fldChar w:fldCharType="end"/>
        </w:r>
      </w:hyperlink>
    </w:p>
    <w:p w:rsidR="00D2798C" w:rsidRDefault="00D04B6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</w:pPr>
      <w:hyperlink w:anchor="_Toc460431307" w:history="1">
        <w:r w:rsidR="00D2798C" w:rsidRPr="00AB479D">
          <w:rPr>
            <w:rStyle w:val="Hyperlink"/>
            <w:noProof/>
          </w:rPr>
          <w:t>3.</w:t>
        </w:r>
        <w:r w:rsidR="00D2798C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val="en-US"/>
          </w:rPr>
          <w:tab/>
        </w:r>
        <w:r w:rsidR="00D2798C" w:rsidRPr="00AB479D">
          <w:rPr>
            <w:rStyle w:val="Hyperlink"/>
            <w:noProof/>
          </w:rPr>
          <w:t>Installation</w:t>
        </w:r>
        <w:r w:rsidR="00D2798C">
          <w:rPr>
            <w:noProof/>
            <w:webHidden/>
          </w:rPr>
          <w:tab/>
        </w:r>
        <w:r w:rsidR="00C66869">
          <w:rPr>
            <w:noProof/>
            <w:webHidden/>
          </w:rPr>
          <w:fldChar w:fldCharType="begin"/>
        </w:r>
        <w:r w:rsidR="00D2798C">
          <w:rPr>
            <w:noProof/>
            <w:webHidden/>
          </w:rPr>
          <w:instrText xml:space="preserve"> PAGEREF _Toc460431307 \h </w:instrText>
        </w:r>
        <w:r w:rsidR="00C66869">
          <w:rPr>
            <w:noProof/>
            <w:webHidden/>
          </w:rPr>
        </w:r>
        <w:r w:rsidR="00C66869">
          <w:rPr>
            <w:noProof/>
            <w:webHidden/>
          </w:rPr>
          <w:fldChar w:fldCharType="separate"/>
        </w:r>
        <w:r w:rsidR="00D2798C">
          <w:rPr>
            <w:noProof/>
            <w:webHidden/>
          </w:rPr>
          <w:t>6</w:t>
        </w:r>
        <w:r w:rsidR="00C66869">
          <w:rPr>
            <w:noProof/>
            <w:webHidden/>
          </w:rPr>
          <w:fldChar w:fldCharType="end"/>
        </w:r>
      </w:hyperlink>
    </w:p>
    <w:p w:rsidR="00D2798C" w:rsidRDefault="00D04B6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</w:pPr>
      <w:hyperlink w:anchor="_Toc460431308" w:history="1">
        <w:r w:rsidR="00D2798C" w:rsidRPr="00AB479D">
          <w:rPr>
            <w:rStyle w:val="Hyperlink"/>
            <w:noProof/>
          </w:rPr>
          <w:t>4.</w:t>
        </w:r>
        <w:r w:rsidR="00D2798C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val="en-US"/>
          </w:rPr>
          <w:tab/>
        </w:r>
        <w:r w:rsidR="00D2798C" w:rsidRPr="00AB479D">
          <w:rPr>
            <w:rStyle w:val="Hyperlink"/>
            <w:noProof/>
          </w:rPr>
          <w:t>Post-Install Configurations</w:t>
        </w:r>
        <w:r w:rsidR="00D2798C">
          <w:rPr>
            <w:noProof/>
            <w:webHidden/>
          </w:rPr>
          <w:tab/>
        </w:r>
        <w:r w:rsidR="00C66869">
          <w:rPr>
            <w:noProof/>
            <w:webHidden/>
          </w:rPr>
          <w:fldChar w:fldCharType="begin"/>
        </w:r>
        <w:r w:rsidR="00D2798C">
          <w:rPr>
            <w:noProof/>
            <w:webHidden/>
          </w:rPr>
          <w:instrText xml:space="preserve"> PAGEREF _Toc460431308 \h </w:instrText>
        </w:r>
        <w:r w:rsidR="00C66869">
          <w:rPr>
            <w:noProof/>
            <w:webHidden/>
          </w:rPr>
        </w:r>
        <w:r w:rsidR="00C66869">
          <w:rPr>
            <w:noProof/>
            <w:webHidden/>
          </w:rPr>
          <w:fldChar w:fldCharType="separate"/>
        </w:r>
        <w:r w:rsidR="00D2798C">
          <w:rPr>
            <w:noProof/>
            <w:webHidden/>
          </w:rPr>
          <w:t>7</w:t>
        </w:r>
        <w:r w:rsidR="00C66869">
          <w:rPr>
            <w:noProof/>
            <w:webHidden/>
          </w:rPr>
          <w:fldChar w:fldCharType="end"/>
        </w:r>
      </w:hyperlink>
    </w:p>
    <w:p w:rsidR="00CA06CA" w:rsidRPr="00CA06CA" w:rsidRDefault="00C66869" w:rsidP="00CA06CA">
      <w:pPr>
        <w:pStyle w:val="Header1"/>
        <w:rPr>
          <w:color w:val="auto"/>
        </w:rPr>
      </w:pPr>
      <w:r>
        <w:rPr>
          <w:noProof/>
          <w:sz w:val="22"/>
          <w:lang w:val="nl-BE"/>
        </w:rPr>
        <w:lastRenderedPageBreak/>
        <w:fldChar w:fldCharType="end"/>
      </w:r>
      <w:bookmarkStart w:id="1" w:name="_Toc460369840"/>
      <w:bookmarkStart w:id="2" w:name="_Toc460373652"/>
      <w:bookmarkStart w:id="3" w:name="_Toc460431305"/>
      <w:r w:rsidR="00CA06CA" w:rsidRPr="00CA06CA">
        <w:rPr>
          <w:color w:val="auto"/>
        </w:rPr>
        <w:t>Revision History</w:t>
      </w:r>
      <w:bookmarkEnd w:id="1"/>
      <w:bookmarkEnd w:id="2"/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835"/>
        <w:gridCol w:w="3396"/>
      </w:tblGrid>
      <w:tr w:rsidR="00CA06CA" w:rsidRPr="00A23091" w:rsidTr="00931532">
        <w:trPr>
          <w:trHeight w:val="364"/>
        </w:trPr>
        <w:tc>
          <w:tcPr>
            <w:tcW w:w="1668" w:type="dxa"/>
          </w:tcPr>
          <w:p w:rsidR="00CA06CA" w:rsidRPr="00A23091" w:rsidRDefault="00CA06CA" w:rsidP="00931532">
            <w:pPr>
              <w:rPr>
                <w:b/>
              </w:rPr>
            </w:pPr>
            <w:r w:rsidRPr="00A23091">
              <w:rPr>
                <w:b/>
              </w:rPr>
              <w:t>Date</w:t>
            </w:r>
          </w:p>
        </w:tc>
        <w:tc>
          <w:tcPr>
            <w:tcW w:w="1275" w:type="dxa"/>
          </w:tcPr>
          <w:p w:rsidR="00CA06CA" w:rsidRPr="00A23091" w:rsidRDefault="00CA06CA" w:rsidP="00931532">
            <w:pPr>
              <w:rPr>
                <w:b/>
              </w:rPr>
            </w:pPr>
            <w:r w:rsidRPr="00A23091">
              <w:rPr>
                <w:b/>
              </w:rPr>
              <w:t>Version</w:t>
            </w:r>
          </w:p>
        </w:tc>
        <w:tc>
          <w:tcPr>
            <w:tcW w:w="2835" w:type="dxa"/>
          </w:tcPr>
          <w:p w:rsidR="00CA06CA" w:rsidRPr="00A23091" w:rsidRDefault="00CA06CA" w:rsidP="00931532">
            <w:pPr>
              <w:rPr>
                <w:b/>
              </w:rPr>
            </w:pPr>
            <w:r>
              <w:rPr>
                <w:b/>
              </w:rPr>
              <w:t>Created by</w:t>
            </w:r>
          </w:p>
        </w:tc>
        <w:tc>
          <w:tcPr>
            <w:tcW w:w="3396" w:type="dxa"/>
          </w:tcPr>
          <w:p w:rsidR="00CA06CA" w:rsidRPr="00A23091" w:rsidRDefault="00CA06CA" w:rsidP="00931532">
            <w:pPr>
              <w:rPr>
                <w:b/>
              </w:rPr>
            </w:pPr>
            <w:r>
              <w:rPr>
                <w:b/>
              </w:rPr>
              <w:t>Changes</w:t>
            </w:r>
          </w:p>
        </w:tc>
      </w:tr>
      <w:tr w:rsidR="00CA06CA" w:rsidRPr="00D7423A" w:rsidTr="00931532">
        <w:tc>
          <w:tcPr>
            <w:tcW w:w="1668" w:type="dxa"/>
          </w:tcPr>
          <w:p w:rsidR="00CA06CA" w:rsidRPr="00A46B6D" w:rsidRDefault="00236630" w:rsidP="00931532">
            <w:r w:rsidRPr="00A46B6D">
              <w:t>05/11</w:t>
            </w:r>
            <w:r w:rsidR="00CA06CA" w:rsidRPr="00A46B6D">
              <w:t>/201</w:t>
            </w:r>
            <w:r w:rsidRPr="00A46B6D">
              <w:t>6</w:t>
            </w:r>
          </w:p>
        </w:tc>
        <w:tc>
          <w:tcPr>
            <w:tcW w:w="1275" w:type="dxa"/>
          </w:tcPr>
          <w:p w:rsidR="00CA06CA" w:rsidRPr="00A46B6D" w:rsidRDefault="00CA06CA" w:rsidP="00931532">
            <w:r w:rsidRPr="00A46B6D">
              <w:t>V1.0</w:t>
            </w:r>
          </w:p>
        </w:tc>
        <w:tc>
          <w:tcPr>
            <w:tcW w:w="2835" w:type="dxa"/>
          </w:tcPr>
          <w:p w:rsidR="00CA06CA" w:rsidRPr="00A46B6D" w:rsidRDefault="00CA06CA" w:rsidP="00931532">
            <w:r w:rsidRPr="00A46B6D">
              <w:t>Vikas Bhura</w:t>
            </w:r>
          </w:p>
        </w:tc>
        <w:tc>
          <w:tcPr>
            <w:tcW w:w="3396" w:type="dxa"/>
          </w:tcPr>
          <w:p w:rsidR="00CA06CA" w:rsidRPr="00A46B6D" w:rsidRDefault="00CA06CA" w:rsidP="00931532">
            <w:r w:rsidRPr="00A46B6D">
              <w:t>Initial Draft</w:t>
            </w:r>
          </w:p>
        </w:tc>
      </w:tr>
      <w:tr w:rsidR="00CA06CA" w:rsidRPr="00D7423A" w:rsidTr="00236630">
        <w:tc>
          <w:tcPr>
            <w:tcW w:w="1668" w:type="dxa"/>
            <w:vAlign w:val="center"/>
          </w:tcPr>
          <w:p w:rsidR="00CA06CA" w:rsidRPr="00A46B6D" w:rsidRDefault="00236630" w:rsidP="00236630">
            <w:r w:rsidRPr="00A46B6D">
              <w:t>05/17/2016</w:t>
            </w:r>
          </w:p>
        </w:tc>
        <w:tc>
          <w:tcPr>
            <w:tcW w:w="1275" w:type="dxa"/>
            <w:vAlign w:val="center"/>
          </w:tcPr>
          <w:p w:rsidR="00CA06CA" w:rsidRPr="00A46B6D" w:rsidRDefault="00236630" w:rsidP="00236630">
            <w:r w:rsidRPr="00A46B6D">
              <w:t>V1.1</w:t>
            </w:r>
          </w:p>
        </w:tc>
        <w:tc>
          <w:tcPr>
            <w:tcW w:w="2835" w:type="dxa"/>
            <w:vAlign w:val="center"/>
          </w:tcPr>
          <w:p w:rsidR="00CA06CA" w:rsidRPr="00D7423A" w:rsidRDefault="00236630" w:rsidP="00236630">
            <w:r w:rsidRPr="00A46B6D">
              <w:t>Vipin Acharya</w:t>
            </w:r>
          </w:p>
        </w:tc>
        <w:tc>
          <w:tcPr>
            <w:tcW w:w="3396" w:type="dxa"/>
            <w:vAlign w:val="center"/>
          </w:tcPr>
          <w:p w:rsidR="00CA06CA" w:rsidRPr="00A46B6D" w:rsidRDefault="00236630" w:rsidP="00236630">
            <w:r w:rsidRPr="00A46B6D">
              <w:t>Added Section to check if Patch is require to be created</w:t>
            </w:r>
          </w:p>
        </w:tc>
      </w:tr>
      <w:tr w:rsidR="00CA06CA" w:rsidRPr="00D7423A" w:rsidTr="00931532">
        <w:tc>
          <w:tcPr>
            <w:tcW w:w="1668" w:type="dxa"/>
          </w:tcPr>
          <w:p w:rsidR="00CA06CA" w:rsidRPr="00A46B6D" w:rsidRDefault="005C7D27" w:rsidP="00931532">
            <w:r w:rsidRPr="00A46B6D">
              <w:t>08/31/2016</w:t>
            </w:r>
          </w:p>
        </w:tc>
        <w:tc>
          <w:tcPr>
            <w:tcW w:w="1275" w:type="dxa"/>
          </w:tcPr>
          <w:p w:rsidR="00CA06CA" w:rsidRPr="00A46B6D" w:rsidRDefault="005C7D27" w:rsidP="00931532">
            <w:r w:rsidRPr="00A46B6D">
              <w:t>V2.0</w:t>
            </w:r>
          </w:p>
        </w:tc>
        <w:tc>
          <w:tcPr>
            <w:tcW w:w="2835" w:type="dxa"/>
          </w:tcPr>
          <w:p w:rsidR="00CA06CA" w:rsidRPr="00D7423A" w:rsidRDefault="005C7D27" w:rsidP="00931532">
            <w:r w:rsidRPr="00A46B6D">
              <w:t>Manish Redkar</w:t>
            </w:r>
          </w:p>
        </w:tc>
        <w:tc>
          <w:tcPr>
            <w:tcW w:w="3396" w:type="dxa"/>
          </w:tcPr>
          <w:p w:rsidR="00CA06CA" w:rsidRPr="00A46B6D" w:rsidRDefault="005C7D27" w:rsidP="00931532">
            <w:r w:rsidRPr="00A46B6D">
              <w:t>Document template and versioning updated</w:t>
            </w:r>
          </w:p>
        </w:tc>
      </w:tr>
      <w:tr w:rsidR="00631C9C" w:rsidRPr="00D7423A" w:rsidTr="00931532">
        <w:tc>
          <w:tcPr>
            <w:tcW w:w="1668" w:type="dxa"/>
          </w:tcPr>
          <w:p w:rsidR="00631C9C" w:rsidRPr="00A46B6D" w:rsidRDefault="00631C9C" w:rsidP="00931532">
            <w:r w:rsidRPr="00A46B6D">
              <w:t>10/25/2016</w:t>
            </w:r>
          </w:p>
        </w:tc>
        <w:tc>
          <w:tcPr>
            <w:tcW w:w="1275" w:type="dxa"/>
          </w:tcPr>
          <w:p w:rsidR="00631C9C" w:rsidRPr="00A46B6D" w:rsidRDefault="00631C9C" w:rsidP="00931532">
            <w:r w:rsidRPr="00A46B6D">
              <w:t>V2.1</w:t>
            </w:r>
          </w:p>
        </w:tc>
        <w:tc>
          <w:tcPr>
            <w:tcW w:w="2835" w:type="dxa"/>
          </w:tcPr>
          <w:p w:rsidR="00631C9C" w:rsidRPr="00A46B6D" w:rsidRDefault="00631C9C" w:rsidP="00931532">
            <w:r w:rsidRPr="00A46B6D">
              <w:t>Vikas Bhura</w:t>
            </w:r>
          </w:p>
        </w:tc>
        <w:tc>
          <w:tcPr>
            <w:tcW w:w="3396" w:type="dxa"/>
          </w:tcPr>
          <w:p w:rsidR="00631C9C" w:rsidRPr="00A46B6D" w:rsidRDefault="00631C9C" w:rsidP="00931532">
            <w:r w:rsidRPr="00A46B6D">
              <w:t>Updated Aliase section to get more details</w:t>
            </w:r>
          </w:p>
        </w:tc>
      </w:tr>
    </w:tbl>
    <w:p w:rsidR="00CA06CA" w:rsidRDefault="00CA06CA" w:rsidP="00CA06CA">
      <w:pPr>
        <w:pStyle w:val="TOC2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835"/>
        <w:gridCol w:w="3396"/>
      </w:tblGrid>
      <w:tr w:rsidR="00CA06CA" w:rsidRPr="00A23091" w:rsidTr="00931532">
        <w:trPr>
          <w:trHeight w:val="364"/>
        </w:trPr>
        <w:tc>
          <w:tcPr>
            <w:tcW w:w="1668" w:type="dxa"/>
          </w:tcPr>
          <w:p w:rsidR="00CA06CA" w:rsidRPr="00A23091" w:rsidRDefault="00CA06CA" w:rsidP="00931532">
            <w:pPr>
              <w:rPr>
                <w:b/>
              </w:rPr>
            </w:pPr>
            <w:r w:rsidRPr="00A23091">
              <w:rPr>
                <w:b/>
              </w:rPr>
              <w:t>Date</w:t>
            </w:r>
          </w:p>
        </w:tc>
        <w:tc>
          <w:tcPr>
            <w:tcW w:w="1275" w:type="dxa"/>
          </w:tcPr>
          <w:p w:rsidR="00CA06CA" w:rsidRPr="00A23091" w:rsidRDefault="00CA06CA" w:rsidP="00931532">
            <w:pPr>
              <w:rPr>
                <w:b/>
              </w:rPr>
            </w:pPr>
            <w:r w:rsidRPr="00A23091">
              <w:rPr>
                <w:b/>
              </w:rPr>
              <w:t>Version</w:t>
            </w:r>
          </w:p>
        </w:tc>
        <w:tc>
          <w:tcPr>
            <w:tcW w:w="2835" w:type="dxa"/>
          </w:tcPr>
          <w:p w:rsidR="00CA06CA" w:rsidRPr="00A23091" w:rsidRDefault="00CA06CA" w:rsidP="00931532">
            <w:pPr>
              <w:rPr>
                <w:b/>
              </w:rPr>
            </w:pPr>
            <w:r>
              <w:rPr>
                <w:b/>
              </w:rPr>
              <w:t>Approved by</w:t>
            </w:r>
          </w:p>
        </w:tc>
        <w:tc>
          <w:tcPr>
            <w:tcW w:w="3396" w:type="dxa"/>
          </w:tcPr>
          <w:p w:rsidR="00CA06CA" w:rsidRPr="00A23091" w:rsidRDefault="00CA06CA" w:rsidP="00931532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26C12" w:rsidRPr="00A23091" w:rsidTr="00931532">
        <w:tc>
          <w:tcPr>
            <w:tcW w:w="1668" w:type="dxa"/>
          </w:tcPr>
          <w:p w:rsidR="00426C12" w:rsidRPr="00A23091" w:rsidRDefault="00426C12" w:rsidP="00426C12">
            <w:r>
              <w:t>09/08/2016</w:t>
            </w:r>
          </w:p>
        </w:tc>
        <w:tc>
          <w:tcPr>
            <w:tcW w:w="1275" w:type="dxa"/>
          </w:tcPr>
          <w:p w:rsidR="00426C12" w:rsidRPr="00A23091" w:rsidRDefault="00426C12" w:rsidP="00426C12">
            <w:r>
              <w:t>V2.0</w:t>
            </w:r>
          </w:p>
        </w:tc>
        <w:tc>
          <w:tcPr>
            <w:tcW w:w="2835" w:type="dxa"/>
          </w:tcPr>
          <w:p w:rsidR="00426C12" w:rsidRPr="00A23091" w:rsidRDefault="00426C12" w:rsidP="00426C12">
            <w:r>
              <w:t>Frank Halena</w:t>
            </w:r>
          </w:p>
        </w:tc>
        <w:tc>
          <w:tcPr>
            <w:tcW w:w="3396" w:type="dxa"/>
          </w:tcPr>
          <w:p w:rsidR="00426C12" w:rsidRPr="00A23091" w:rsidRDefault="00426C12" w:rsidP="00426C12">
            <w:r>
              <w:t>Reviewed and Approved</w:t>
            </w:r>
          </w:p>
        </w:tc>
      </w:tr>
      <w:tr w:rsidR="00426C12" w:rsidRPr="00A23091" w:rsidTr="00931532">
        <w:tc>
          <w:tcPr>
            <w:tcW w:w="1668" w:type="dxa"/>
          </w:tcPr>
          <w:p w:rsidR="00426C12" w:rsidRPr="00A23091" w:rsidRDefault="006A0DF7" w:rsidP="00426C12">
            <w:r>
              <w:t>12/27/2016</w:t>
            </w:r>
          </w:p>
        </w:tc>
        <w:tc>
          <w:tcPr>
            <w:tcW w:w="1275" w:type="dxa"/>
          </w:tcPr>
          <w:p w:rsidR="00426C12" w:rsidRPr="00A23091" w:rsidRDefault="006A0DF7" w:rsidP="00426C12">
            <w:r>
              <w:t>V2.1</w:t>
            </w:r>
          </w:p>
        </w:tc>
        <w:tc>
          <w:tcPr>
            <w:tcW w:w="2835" w:type="dxa"/>
          </w:tcPr>
          <w:p w:rsidR="00426C12" w:rsidRPr="00A23091" w:rsidRDefault="006A0DF7" w:rsidP="00426C12">
            <w:r>
              <w:t>Frank Halena</w:t>
            </w:r>
          </w:p>
        </w:tc>
        <w:tc>
          <w:tcPr>
            <w:tcW w:w="3396" w:type="dxa"/>
          </w:tcPr>
          <w:p w:rsidR="00426C12" w:rsidRPr="00A23091" w:rsidRDefault="006A0DF7" w:rsidP="00426C12">
            <w:r>
              <w:t>Reviewed and Approved</w:t>
            </w:r>
          </w:p>
        </w:tc>
      </w:tr>
      <w:tr w:rsidR="00426C12" w:rsidRPr="00A23091" w:rsidTr="00931532">
        <w:tc>
          <w:tcPr>
            <w:tcW w:w="1668" w:type="dxa"/>
          </w:tcPr>
          <w:p w:rsidR="00426C12" w:rsidRPr="00A23091" w:rsidRDefault="00426C12" w:rsidP="00426C12"/>
        </w:tc>
        <w:tc>
          <w:tcPr>
            <w:tcW w:w="1275" w:type="dxa"/>
          </w:tcPr>
          <w:p w:rsidR="00426C12" w:rsidRPr="00A23091" w:rsidRDefault="00426C12" w:rsidP="00426C12"/>
        </w:tc>
        <w:tc>
          <w:tcPr>
            <w:tcW w:w="2835" w:type="dxa"/>
          </w:tcPr>
          <w:p w:rsidR="00426C12" w:rsidRPr="00A23091" w:rsidRDefault="00426C12" w:rsidP="00426C12"/>
        </w:tc>
        <w:tc>
          <w:tcPr>
            <w:tcW w:w="3396" w:type="dxa"/>
          </w:tcPr>
          <w:p w:rsidR="00426C12" w:rsidRPr="00A23091" w:rsidRDefault="00426C12" w:rsidP="00426C12"/>
        </w:tc>
      </w:tr>
      <w:tr w:rsidR="00426C12" w:rsidRPr="00A23091" w:rsidTr="00931532">
        <w:tc>
          <w:tcPr>
            <w:tcW w:w="1668" w:type="dxa"/>
          </w:tcPr>
          <w:p w:rsidR="00426C12" w:rsidRPr="00A23091" w:rsidRDefault="00426C12" w:rsidP="00426C12"/>
        </w:tc>
        <w:tc>
          <w:tcPr>
            <w:tcW w:w="1275" w:type="dxa"/>
          </w:tcPr>
          <w:p w:rsidR="00426C12" w:rsidRPr="00A23091" w:rsidRDefault="00426C12" w:rsidP="00426C12"/>
        </w:tc>
        <w:tc>
          <w:tcPr>
            <w:tcW w:w="2835" w:type="dxa"/>
          </w:tcPr>
          <w:p w:rsidR="00426C12" w:rsidRPr="00A23091" w:rsidRDefault="00426C12" w:rsidP="00426C12"/>
        </w:tc>
        <w:tc>
          <w:tcPr>
            <w:tcW w:w="3396" w:type="dxa"/>
          </w:tcPr>
          <w:p w:rsidR="00426C12" w:rsidRPr="00A23091" w:rsidRDefault="00426C12" w:rsidP="00426C12"/>
        </w:tc>
      </w:tr>
    </w:tbl>
    <w:p w:rsidR="00E45851" w:rsidRDefault="00E45851" w:rsidP="00CA06CA">
      <w:pPr>
        <w:pStyle w:val="Header2"/>
        <w:numPr>
          <w:ilvl w:val="0"/>
          <w:numId w:val="0"/>
        </w:numPr>
        <w:ind w:left="360"/>
        <w:rPr>
          <w:rFonts w:eastAsiaTheme="minorHAnsi" w:cstheme="minorHAnsi"/>
          <w:noProof/>
          <w:color w:val="C00000"/>
          <w:szCs w:val="24"/>
        </w:rPr>
      </w:pPr>
    </w:p>
    <w:p w:rsidR="00E45851" w:rsidRPr="00E45851" w:rsidRDefault="00E45851" w:rsidP="00E45851">
      <w:pPr>
        <w:rPr>
          <w:rFonts w:eastAsiaTheme="minorHAnsi"/>
          <w:lang w:val="en-US" w:eastAsia="de-DE"/>
        </w:rPr>
      </w:pPr>
    </w:p>
    <w:p w:rsidR="00E45851" w:rsidRPr="00E45851" w:rsidRDefault="00E45851" w:rsidP="00E45851">
      <w:pPr>
        <w:rPr>
          <w:rFonts w:eastAsiaTheme="minorHAnsi"/>
          <w:lang w:val="en-US" w:eastAsia="de-DE"/>
        </w:rPr>
      </w:pPr>
    </w:p>
    <w:p w:rsidR="00E45851" w:rsidRPr="00E45851" w:rsidRDefault="00E45851" w:rsidP="00E45851">
      <w:pPr>
        <w:rPr>
          <w:rFonts w:eastAsiaTheme="minorHAnsi"/>
          <w:lang w:val="en-US" w:eastAsia="de-DE"/>
        </w:rPr>
      </w:pPr>
    </w:p>
    <w:p w:rsidR="00E45851" w:rsidRPr="00E45851" w:rsidRDefault="00E45851" w:rsidP="00E45851">
      <w:pPr>
        <w:rPr>
          <w:rFonts w:eastAsiaTheme="minorHAnsi"/>
          <w:lang w:val="en-US" w:eastAsia="de-DE"/>
        </w:rPr>
      </w:pPr>
    </w:p>
    <w:p w:rsidR="00E45851" w:rsidRPr="00E45851" w:rsidRDefault="00E45851" w:rsidP="00E45851">
      <w:pPr>
        <w:rPr>
          <w:rFonts w:eastAsiaTheme="minorHAnsi"/>
          <w:lang w:val="en-US" w:eastAsia="de-DE"/>
        </w:rPr>
      </w:pPr>
    </w:p>
    <w:p w:rsidR="00E45851" w:rsidRPr="00E45851" w:rsidRDefault="00E45851" w:rsidP="00E45851">
      <w:pPr>
        <w:rPr>
          <w:rFonts w:eastAsiaTheme="minorHAnsi"/>
          <w:lang w:val="en-US" w:eastAsia="de-DE"/>
        </w:rPr>
      </w:pPr>
    </w:p>
    <w:p w:rsidR="00E45851" w:rsidRPr="00E45851" w:rsidRDefault="00E45851" w:rsidP="00E45851">
      <w:pPr>
        <w:rPr>
          <w:rFonts w:eastAsiaTheme="minorHAnsi"/>
          <w:lang w:val="en-US" w:eastAsia="de-DE"/>
        </w:rPr>
      </w:pPr>
    </w:p>
    <w:p w:rsidR="00E45851" w:rsidRPr="00E45851" w:rsidRDefault="00E45851" w:rsidP="00E45851">
      <w:pPr>
        <w:rPr>
          <w:rFonts w:eastAsiaTheme="minorHAnsi"/>
          <w:lang w:val="en-US" w:eastAsia="de-DE"/>
        </w:rPr>
      </w:pPr>
    </w:p>
    <w:p w:rsidR="00E45851" w:rsidRPr="00E45851" w:rsidRDefault="00E45851" w:rsidP="00E45851">
      <w:pPr>
        <w:rPr>
          <w:rFonts w:eastAsiaTheme="minorHAnsi"/>
          <w:lang w:val="en-US" w:eastAsia="de-DE"/>
        </w:rPr>
      </w:pPr>
    </w:p>
    <w:p w:rsidR="00E45851" w:rsidRPr="00E45851" w:rsidRDefault="00E45851" w:rsidP="00E45851">
      <w:pPr>
        <w:rPr>
          <w:rFonts w:eastAsiaTheme="minorHAnsi"/>
          <w:lang w:val="en-US" w:eastAsia="de-DE"/>
        </w:rPr>
      </w:pPr>
    </w:p>
    <w:p w:rsidR="00E45851" w:rsidRPr="00E45851" w:rsidRDefault="00E45851" w:rsidP="00E45851">
      <w:pPr>
        <w:rPr>
          <w:rFonts w:eastAsiaTheme="minorHAnsi"/>
          <w:lang w:val="en-US" w:eastAsia="de-DE"/>
        </w:rPr>
      </w:pPr>
    </w:p>
    <w:p w:rsidR="00E45851" w:rsidRPr="00E45851" w:rsidRDefault="00E45851" w:rsidP="00E45851">
      <w:pPr>
        <w:rPr>
          <w:rFonts w:eastAsiaTheme="minorHAnsi"/>
          <w:lang w:val="en-US" w:eastAsia="de-DE"/>
        </w:rPr>
      </w:pPr>
    </w:p>
    <w:p w:rsidR="00E45851" w:rsidRPr="00E45851" w:rsidRDefault="00E45851" w:rsidP="00E45851">
      <w:pPr>
        <w:rPr>
          <w:rFonts w:eastAsiaTheme="minorHAnsi"/>
          <w:lang w:val="en-US" w:eastAsia="de-DE"/>
        </w:rPr>
      </w:pPr>
    </w:p>
    <w:p w:rsidR="00E45851" w:rsidRPr="00E45851" w:rsidRDefault="00E45851" w:rsidP="00E45851">
      <w:pPr>
        <w:rPr>
          <w:rFonts w:eastAsiaTheme="minorHAnsi"/>
          <w:lang w:val="en-US" w:eastAsia="de-DE"/>
        </w:rPr>
      </w:pPr>
    </w:p>
    <w:p w:rsidR="00E45851" w:rsidRPr="00E45851" w:rsidRDefault="00E45851" w:rsidP="00E45851">
      <w:pPr>
        <w:rPr>
          <w:rFonts w:eastAsiaTheme="minorHAnsi"/>
          <w:lang w:val="en-US" w:eastAsia="de-DE"/>
        </w:rPr>
      </w:pPr>
    </w:p>
    <w:p w:rsidR="00E45851" w:rsidRPr="00E45851" w:rsidRDefault="00E45851" w:rsidP="00E45851">
      <w:pPr>
        <w:rPr>
          <w:rFonts w:eastAsiaTheme="minorHAnsi"/>
          <w:lang w:val="en-US" w:eastAsia="de-DE"/>
        </w:rPr>
      </w:pPr>
    </w:p>
    <w:p w:rsidR="00E45851" w:rsidRPr="00E45851" w:rsidRDefault="00E45851" w:rsidP="00E45851">
      <w:pPr>
        <w:rPr>
          <w:rFonts w:eastAsiaTheme="minorHAnsi"/>
          <w:lang w:val="en-US" w:eastAsia="de-DE"/>
        </w:rPr>
      </w:pPr>
    </w:p>
    <w:p w:rsidR="00E45851" w:rsidRPr="00E45851" w:rsidRDefault="00E45851" w:rsidP="00E45851">
      <w:pPr>
        <w:rPr>
          <w:rFonts w:eastAsiaTheme="minorHAnsi"/>
          <w:lang w:val="en-US" w:eastAsia="de-DE"/>
        </w:rPr>
      </w:pPr>
    </w:p>
    <w:p w:rsidR="00E45851" w:rsidRPr="00E45851" w:rsidRDefault="00E45851" w:rsidP="00E45851">
      <w:pPr>
        <w:rPr>
          <w:rFonts w:eastAsiaTheme="minorHAnsi"/>
          <w:lang w:val="en-US" w:eastAsia="de-DE"/>
        </w:rPr>
      </w:pPr>
    </w:p>
    <w:p w:rsidR="00E45851" w:rsidRPr="00E45851" w:rsidRDefault="00E45851" w:rsidP="00E45851">
      <w:pPr>
        <w:rPr>
          <w:rFonts w:eastAsiaTheme="minorHAnsi"/>
          <w:lang w:val="en-US" w:eastAsia="de-DE"/>
        </w:rPr>
      </w:pPr>
    </w:p>
    <w:p w:rsidR="00E45851" w:rsidRPr="00E45851" w:rsidRDefault="00E45851" w:rsidP="00E45851">
      <w:pPr>
        <w:rPr>
          <w:rFonts w:eastAsiaTheme="minorHAnsi"/>
          <w:lang w:val="en-US" w:eastAsia="de-DE"/>
        </w:rPr>
      </w:pPr>
    </w:p>
    <w:p w:rsidR="00E45851" w:rsidRPr="00E45851" w:rsidRDefault="00E45851" w:rsidP="00E45851">
      <w:pPr>
        <w:rPr>
          <w:rFonts w:eastAsiaTheme="minorHAnsi"/>
          <w:lang w:val="en-US" w:eastAsia="de-DE"/>
        </w:rPr>
      </w:pPr>
    </w:p>
    <w:p w:rsidR="00E45851" w:rsidRDefault="00E45851" w:rsidP="00E45851">
      <w:pPr>
        <w:rPr>
          <w:rFonts w:eastAsiaTheme="minorHAnsi"/>
          <w:lang w:val="en-US" w:eastAsia="de-DE"/>
        </w:rPr>
      </w:pPr>
    </w:p>
    <w:p w:rsidR="00E034C5" w:rsidRPr="00E45851" w:rsidRDefault="00E034C5" w:rsidP="00E45851">
      <w:pPr>
        <w:jc w:val="center"/>
        <w:rPr>
          <w:rFonts w:eastAsiaTheme="minorHAnsi"/>
          <w:lang w:val="en-US" w:eastAsia="de-DE"/>
        </w:rPr>
      </w:pPr>
    </w:p>
    <w:p w:rsidR="00F7779C" w:rsidRPr="00643522" w:rsidRDefault="00F7779C" w:rsidP="00CA06CA">
      <w:pPr>
        <w:pStyle w:val="Header1"/>
      </w:pPr>
      <w:bookmarkStart w:id="4" w:name="_Toc460431306"/>
      <w:r>
        <w:lastRenderedPageBreak/>
        <w:t>Product Information</w:t>
      </w:r>
      <w:bookmarkEnd w:id="4"/>
    </w:p>
    <w:p w:rsidR="00F7779C" w:rsidRPr="000C25C8" w:rsidRDefault="00F7779C" w:rsidP="00F7779C">
      <w:pPr>
        <w:pStyle w:val="Header2"/>
        <w:ind w:left="851" w:hanging="851"/>
      </w:pPr>
      <w:r>
        <w:t>Basic</w:t>
      </w:r>
    </w:p>
    <w:p w:rsidR="00F7779C" w:rsidRDefault="00F7779C" w:rsidP="00F7779C">
      <w:pPr>
        <w:pStyle w:val="NoSpacing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53"/>
        <w:gridCol w:w="6913"/>
      </w:tblGrid>
      <w:tr w:rsidR="00F7779C" w:rsidTr="00931532">
        <w:trPr>
          <w:trHeight w:val="390"/>
        </w:trPr>
        <w:tc>
          <w:tcPr>
            <w:tcW w:w="2250" w:type="dxa"/>
            <w:vAlign w:val="center"/>
          </w:tcPr>
          <w:p w:rsidR="00F7779C" w:rsidRPr="00867B07" w:rsidRDefault="00F7779C" w:rsidP="00931532">
            <w:pPr>
              <w:spacing w:line="240" w:lineRule="atLeast"/>
              <w:rPr>
                <w:iCs/>
                <w:lang w:eastAsia="nl-NL"/>
              </w:rPr>
            </w:pPr>
            <w:r w:rsidRPr="00867B07">
              <w:rPr>
                <w:iCs/>
                <w:lang w:eastAsia="nl-NL"/>
              </w:rPr>
              <w:t>Media Folder Size</w:t>
            </w:r>
          </w:p>
        </w:tc>
        <w:tc>
          <w:tcPr>
            <w:tcW w:w="6928" w:type="dxa"/>
            <w:vAlign w:val="center"/>
          </w:tcPr>
          <w:p w:rsidR="00F7779C" w:rsidRPr="00867B07" w:rsidRDefault="00C66869" w:rsidP="00931532">
            <w:pPr>
              <w:spacing w:line="240" w:lineRule="atLeast"/>
              <w:rPr>
                <w:iCs/>
                <w:lang w:eastAsia="nl-NL"/>
              </w:rPr>
            </w:pPr>
            <w:r w:rsidRPr="00867B07">
              <w:rPr>
                <w:iCs/>
                <w:lang w:eastAsia="nl-N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F7779C" w:rsidRPr="00867B07">
              <w:rPr>
                <w:iCs/>
                <w:lang w:eastAsia="nl-NL"/>
              </w:rPr>
              <w:instrText xml:space="preserve"> FORMTEXT </w:instrText>
            </w:r>
            <w:r w:rsidRPr="00867B07">
              <w:rPr>
                <w:iCs/>
                <w:lang w:eastAsia="nl-NL"/>
              </w:rPr>
            </w:r>
            <w:r w:rsidRPr="00867B07">
              <w:rPr>
                <w:iCs/>
                <w:lang w:eastAsia="nl-NL"/>
              </w:rPr>
              <w:fldChar w:fldCharType="separate"/>
            </w:r>
            <w:r w:rsidR="00F7779C" w:rsidRPr="00867B07">
              <w:rPr>
                <w:iCs/>
                <w:lang w:eastAsia="nl-NL"/>
              </w:rPr>
              <w:t> </w:t>
            </w:r>
            <w:r w:rsidR="00F7779C" w:rsidRPr="00867B07">
              <w:rPr>
                <w:iCs/>
                <w:lang w:eastAsia="nl-NL"/>
              </w:rPr>
              <w:t> </w:t>
            </w:r>
            <w:r w:rsidR="00F7779C" w:rsidRPr="00867B07">
              <w:rPr>
                <w:iCs/>
                <w:lang w:eastAsia="nl-NL"/>
              </w:rPr>
              <w:t> </w:t>
            </w:r>
            <w:r w:rsidR="00F7779C" w:rsidRPr="00867B07">
              <w:rPr>
                <w:iCs/>
                <w:lang w:eastAsia="nl-NL"/>
              </w:rPr>
              <w:t> </w:t>
            </w:r>
            <w:r w:rsidR="00F7779C" w:rsidRPr="00867B07">
              <w:rPr>
                <w:iCs/>
                <w:lang w:eastAsia="nl-NL"/>
              </w:rPr>
              <w:t> </w:t>
            </w:r>
            <w:r w:rsidRPr="00867B07">
              <w:rPr>
                <w:iCs/>
                <w:lang w:eastAsia="nl-NL"/>
              </w:rPr>
              <w:fldChar w:fldCharType="end"/>
            </w:r>
          </w:p>
        </w:tc>
      </w:tr>
      <w:tr w:rsidR="00F7779C" w:rsidTr="00931532">
        <w:tc>
          <w:tcPr>
            <w:tcW w:w="2250" w:type="dxa"/>
          </w:tcPr>
          <w:p w:rsidR="00F7779C" w:rsidRPr="00867B07" w:rsidRDefault="00F7779C" w:rsidP="00931532">
            <w:pPr>
              <w:spacing w:line="240" w:lineRule="atLeast"/>
              <w:rPr>
                <w:iCs/>
                <w:lang w:eastAsia="nl-NL"/>
              </w:rPr>
            </w:pPr>
          </w:p>
          <w:p w:rsidR="00F7779C" w:rsidRPr="00867B07" w:rsidRDefault="00F7779C" w:rsidP="00931532">
            <w:pPr>
              <w:spacing w:line="240" w:lineRule="atLeast"/>
              <w:rPr>
                <w:iCs/>
                <w:lang w:eastAsia="nl-NL"/>
              </w:rPr>
            </w:pPr>
            <w:r w:rsidRPr="00867B07">
              <w:rPr>
                <w:iCs/>
                <w:lang w:eastAsia="nl-NL"/>
              </w:rPr>
              <w:t>Type of Request</w:t>
            </w:r>
          </w:p>
        </w:tc>
        <w:tc>
          <w:tcPr>
            <w:tcW w:w="6928" w:type="dxa"/>
          </w:tcPr>
          <w:p w:rsidR="00F7779C" w:rsidRPr="00867B07" w:rsidRDefault="00F7779C" w:rsidP="00931532">
            <w:pPr>
              <w:spacing w:line="240" w:lineRule="atLeast"/>
              <w:rPr>
                <w:iCs/>
                <w:lang w:eastAsia="nl-NL"/>
              </w:rPr>
            </w:pPr>
            <w:bookmarkStart w:id="5" w:name="Selectievakje2"/>
          </w:p>
          <w:bookmarkEnd w:id="5"/>
          <w:p w:rsidR="00F7779C" w:rsidRPr="00867B07" w:rsidRDefault="00C66869" w:rsidP="00931532">
            <w:pPr>
              <w:spacing w:line="240" w:lineRule="atLeast"/>
              <w:rPr>
                <w:iCs/>
                <w:lang w:eastAsia="nl-NL"/>
              </w:rPr>
            </w:pPr>
            <w:r w:rsidRPr="00867B07">
              <w:rPr>
                <w:iCs/>
                <w:lang w:eastAsia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7779C" w:rsidRPr="00867B07">
              <w:rPr>
                <w:iCs/>
                <w:lang w:eastAsia="nl-NL"/>
              </w:rPr>
              <w:instrText xml:space="preserve"> FORMCHECKBOX </w:instrText>
            </w:r>
            <w:r w:rsidR="00D04B61">
              <w:rPr>
                <w:iCs/>
                <w:lang w:eastAsia="nl-NL"/>
              </w:rPr>
            </w:r>
            <w:r w:rsidR="00D04B61">
              <w:rPr>
                <w:iCs/>
                <w:lang w:eastAsia="nl-NL"/>
              </w:rPr>
              <w:fldChar w:fldCharType="separate"/>
            </w:r>
            <w:r w:rsidRPr="00867B07">
              <w:rPr>
                <w:iCs/>
                <w:lang w:eastAsia="nl-NL"/>
              </w:rPr>
              <w:fldChar w:fldCharType="end"/>
            </w:r>
            <w:r w:rsidR="00F7779C">
              <w:rPr>
                <w:iCs/>
                <w:lang w:eastAsia="nl-NL"/>
              </w:rPr>
              <w:t xml:space="preserve"> New Module</w:t>
            </w:r>
          </w:p>
          <w:p w:rsidR="00F7779C" w:rsidRPr="00867B07" w:rsidRDefault="00C66869" w:rsidP="00931532">
            <w:pPr>
              <w:spacing w:line="240" w:lineRule="atLeast"/>
              <w:rPr>
                <w:iCs/>
                <w:lang w:eastAsia="nl-NL"/>
              </w:rPr>
            </w:pPr>
            <w:r w:rsidRPr="00867B07">
              <w:rPr>
                <w:iCs/>
                <w:lang w:eastAsia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779C" w:rsidRPr="00867B07">
              <w:rPr>
                <w:iCs/>
                <w:lang w:eastAsia="nl-NL"/>
              </w:rPr>
              <w:instrText xml:space="preserve"> FORMCHECKBOX </w:instrText>
            </w:r>
            <w:r w:rsidR="00D04B61">
              <w:rPr>
                <w:iCs/>
                <w:lang w:eastAsia="nl-NL"/>
              </w:rPr>
            </w:r>
            <w:r w:rsidR="00D04B61">
              <w:rPr>
                <w:iCs/>
                <w:lang w:eastAsia="nl-NL"/>
              </w:rPr>
              <w:fldChar w:fldCharType="separate"/>
            </w:r>
            <w:r w:rsidRPr="00867B07">
              <w:rPr>
                <w:iCs/>
                <w:lang w:eastAsia="nl-NL"/>
              </w:rPr>
              <w:fldChar w:fldCharType="end"/>
            </w:r>
            <w:r w:rsidR="00F7779C" w:rsidRPr="00867B07">
              <w:rPr>
                <w:iCs/>
                <w:lang w:eastAsia="nl-NL"/>
              </w:rPr>
              <w:t xml:space="preserve"> Rebuild Request</w:t>
            </w:r>
          </w:p>
          <w:p w:rsidR="00F7779C" w:rsidRPr="00867B07" w:rsidRDefault="00F7779C" w:rsidP="00931532">
            <w:pPr>
              <w:spacing w:line="240" w:lineRule="atLeast"/>
              <w:rPr>
                <w:iCs/>
                <w:lang w:eastAsia="nl-NL"/>
              </w:rPr>
            </w:pPr>
          </w:p>
        </w:tc>
      </w:tr>
      <w:tr w:rsidR="00F7779C" w:rsidTr="00931532">
        <w:tc>
          <w:tcPr>
            <w:tcW w:w="2250" w:type="dxa"/>
          </w:tcPr>
          <w:p w:rsidR="00F7779C" w:rsidRPr="00867B07" w:rsidRDefault="00F7779C" w:rsidP="00931532">
            <w:pPr>
              <w:spacing w:line="240" w:lineRule="atLeast"/>
              <w:rPr>
                <w:iCs/>
                <w:lang w:eastAsia="nl-NL"/>
              </w:rPr>
            </w:pPr>
          </w:p>
          <w:p w:rsidR="00F7779C" w:rsidRPr="00867B07" w:rsidRDefault="00F7779C" w:rsidP="00931532">
            <w:pPr>
              <w:spacing w:line="240" w:lineRule="atLeast"/>
              <w:rPr>
                <w:iCs/>
                <w:lang w:eastAsia="nl-NL"/>
              </w:rPr>
            </w:pPr>
            <w:r>
              <w:rPr>
                <w:iCs/>
                <w:lang w:eastAsia="nl-NL"/>
              </w:rPr>
              <w:t>Patch creation?</w:t>
            </w:r>
          </w:p>
        </w:tc>
        <w:tc>
          <w:tcPr>
            <w:tcW w:w="6928" w:type="dxa"/>
          </w:tcPr>
          <w:p w:rsidR="00F7779C" w:rsidRPr="00867B07" w:rsidRDefault="00F7779C" w:rsidP="00931532">
            <w:pPr>
              <w:spacing w:line="240" w:lineRule="atLeast"/>
              <w:rPr>
                <w:iCs/>
                <w:lang w:eastAsia="nl-NL"/>
              </w:rPr>
            </w:pPr>
          </w:p>
          <w:p w:rsidR="00F7779C" w:rsidRPr="00867B07" w:rsidRDefault="00AD4059" w:rsidP="00931532">
            <w:pPr>
              <w:spacing w:line="240" w:lineRule="atLeast"/>
              <w:rPr>
                <w:iCs/>
                <w:lang w:eastAsia="nl-NL"/>
              </w:rPr>
            </w:pPr>
            <w:r>
              <w:rPr>
                <w:iCs/>
                <w:lang w:eastAsia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iCs/>
                <w:lang w:eastAsia="nl-NL"/>
              </w:rPr>
              <w:instrText xml:space="preserve"> FORMCHECKBOX </w:instrText>
            </w:r>
            <w:r>
              <w:rPr>
                <w:iCs/>
                <w:lang w:eastAsia="nl-NL"/>
              </w:rPr>
            </w:r>
            <w:r>
              <w:rPr>
                <w:iCs/>
                <w:lang w:eastAsia="nl-NL"/>
              </w:rPr>
              <w:fldChar w:fldCharType="end"/>
            </w:r>
            <w:r w:rsidR="00F7779C">
              <w:rPr>
                <w:iCs/>
                <w:lang w:eastAsia="nl-NL"/>
              </w:rPr>
              <w:t xml:space="preserve"> No (New release)</w:t>
            </w:r>
          </w:p>
          <w:p w:rsidR="00F7779C" w:rsidRPr="00867B07" w:rsidRDefault="00AD4059" w:rsidP="00931532">
            <w:pPr>
              <w:spacing w:line="240" w:lineRule="atLeast"/>
              <w:rPr>
                <w:iCs/>
                <w:lang w:eastAsia="nl-NL"/>
              </w:rPr>
            </w:pPr>
            <w:r>
              <w:rPr>
                <w:iCs/>
                <w:lang w:eastAsia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iCs/>
                <w:lang w:eastAsia="nl-NL"/>
              </w:rPr>
              <w:instrText xml:space="preserve"> FORMCHECKBOX </w:instrText>
            </w:r>
            <w:r>
              <w:rPr>
                <w:iCs/>
                <w:lang w:eastAsia="nl-NL"/>
              </w:rPr>
            </w:r>
            <w:r>
              <w:rPr>
                <w:iCs/>
                <w:lang w:eastAsia="nl-NL"/>
              </w:rPr>
              <w:fldChar w:fldCharType="end"/>
            </w:r>
            <w:r w:rsidR="00F7779C" w:rsidRPr="00867B07">
              <w:rPr>
                <w:iCs/>
                <w:lang w:eastAsia="nl-NL"/>
              </w:rPr>
              <w:t xml:space="preserve"> </w:t>
            </w:r>
            <w:r w:rsidR="00F7779C">
              <w:rPr>
                <w:iCs/>
                <w:lang w:eastAsia="nl-NL"/>
              </w:rPr>
              <w:t>Yes (Update to an existing module installation.)</w:t>
            </w:r>
          </w:p>
          <w:p w:rsidR="00F7779C" w:rsidRDefault="00F7779C" w:rsidP="00931532">
            <w:pPr>
              <w:spacing w:line="240" w:lineRule="atLeast"/>
              <w:rPr>
                <w:iCs/>
                <w:lang w:eastAsia="nl-NL"/>
              </w:rPr>
            </w:pPr>
          </w:p>
          <w:p w:rsidR="00F7779C" w:rsidRDefault="00F7779C" w:rsidP="00931532">
            <w:pPr>
              <w:spacing w:line="240" w:lineRule="atLeast"/>
              <w:rPr>
                <w:iCs/>
                <w:lang w:eastAsia="nl-NL"/>
              </w:rPr>
            </w:pPr>
            <w:r w:rsidRPr="00B616D8">
              <w:rPr>
                <w:b/>
                <w:iCs/>
                <w:u w:val="single"/>
                <w:lang w:eastAsia="nl-NL"/>
              </w:rPr>
              <w:t>Note</w:t>
            </w:r>
            <w:r w:rsidRPr="00B616D8">
              <w:rPr>
                <w:b/>
                <w:iCs/>
                <w:lang w:eastAsia="nl-NL"/>
              </w:rPr>
              <w:t>:</w:t>
            </w:r>
            <w:r>
              <w:rPr>
                <w:iCs/>
                <w:lang w:eastAsia="nl-NL"/>
              </w:rPr>
              <w:t xml:space="preserve"> Patch creation is not recommended for installing additional setups. In such cases, creation of new release is the recommended solution.</w:t>
            </w:r>
          </w:p>
          <w:p w:rsidR="00F7779C" w:rsidRPr="00867B07" w:rsidRDefault="00F7779C" w:rsidP="00931532">
            <w:pPr>
              <w:spacing w:line="240" w:lineRule="atLeast"/>
              <w:rPr>
                <w:iCs/>
                <w:lang w:eastAsia="nl-NL"/>
              </w:rPr>
            </w:pPr>
          </w:p>
        </w:tc>
      </w:tr>
      <w:tr w:rsidR="00F7779C" w:rsidTr="00931532">
        <w:tc>
          <w:tcPr>
            <w:tcW w:w="2250" w:type="dxa"/>
          </w:tcPr>
          <w:p w:rsidR="00F7779C" w:rsidRPr="00867B07" w:rsidRDefault="00F7779C" w:rsidP="00931532">
            <w:pPr>
              <w:spacing w:line="240" w:lineRule="atLeast"/>
              <w:rPr>
                <w:iCs/>
                <w:lang w:eastAsia="nl-NL"/>
              </w:rPr>
            </w:pPr>
          </w:p>
          <w:p w:rsidR="00F7779C" w:rsidRPr="00867B07" w:rsidRDefault="00F7779C" w:rsidP="00931532">
            <w:pPr>
              <w:spacing w:line="240" w:lineRule="atLeast"/>
              <w:rPr>
                <w:iCs/>
                <w:lang w:eastAsia="nl-NL"/>
              </w:rPr>
            </w:pPr>
            <w:r w:rsidRPr="00867B07">
              <w:rPr>
                <w:iCs/>
                <w:lang w:eastAsia="nl-NL"/>
              </w:rPr>
              <w:t>Reboot Required</w:t>
            </w:r>
            <w:r>
              <w:rPr>
                <w:iCs/>
                <w:lang w:eastAsia="nl-NL"/>
              </w:rPr>
              <w:t>?</w:t>
            </w:r>
          </w:p>
        </w:tc>
        <w:tc>
          <w:tcPr>
            <w:tcW w:w="6928" w:type="dxa"/>
          </w:tcPr>
          <w:p w:rsidR="00F7779C" w:rsidRPr="00867B07" w:rsidRDefault="00F7779C" w:rsidP="00931532">
            <w:pPr>
              <w:spacing w:line="240" w:lineRule="atLeast"/>
              <w:rPr>
                <w:iCs/>
                <w:lang w:eastAsia="nl-NL"/>
              </w:rPr>
            </w:pPr>
          </w:p>
          <w:p w:rsidR="00F7779C" w:rsidRPr="00867B07" w:rsidRDefault="00AD4059" w:rsidP="00931532">
            <w:pPr>
              <w:spacing w:line="240" w:lineRule="atLeast"/>
              <w:rPr>
                <w:iCs/>
                <w:lang w:eastAsia="nl-NL"/>
              </w:rPr>
            </w:pPr>
            <w:r>
              <w:rPr>
                <w:iCs/>
                <w:lang w:eastAsia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iCs/>
                <w:lang w:eastAsia="nl-NL"/>
              </w:rPr>
              <w:instrText xml:space="preserve"> FORMCHECKBOX </w:instrText>
            </w:r>
            <w:r>
              <w:rPr>
                <w:iCs/>
                <w:lang w:eastAsia="nl-NL"/>
              </w:rPr>
            </w:r>
            <w:r>
              <w:rPr>
                <w:iCs/>
                <w:lang w:eastAsia="nl-NL"/>
              </w:rPr>
              <w:fldChar w:fldCharType="end"/>
            </w:r>
            <w:r w:rsidR="00F7779C" w:rsidRPr="00867B07">
              <w:rPr>
                <w:iCs/>
                <w:lang w:eastAsia="nl-NL"/>
              </w:rPr>
              <w:t>Yes</w:t>
            </w:r>
          </w:p>
          <w:p w:rsidR="00F7779C" w:rsidRPr="00867B07" w:rsidRDefault="00C66869" w:rsidP="00931532">
            <w:pPr>
              <w:spacing w:line="240" w:lineRule="atLeast"/>
              <w:rPr>
                <w:iCs/>
                <w:lang w:eastAsia="nl-NL"/>
              </w:rPr>
            </w:pPr>
            <w:r w:rsidRPr="00867B07">
              <w:rPr>
                <w:iCs/>
                <w:lang w:eastAsia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779C" w:rsidRPr="00867B07">
              <w:rPr>
                <w:iCs/>
                <w:lang w:eastAsia="nl-NL"/>
              </w:rPr>
              <w:instrText xml:space="preserve"> FORMCHECKBOX </w:instrText>
            </w:r>
            <w:r w:rsidR="00D04B61">
              <w:rPr>
                <w:iCs/>
                <w:lang w:eastAsia="nl-NL"/>
              </w:rPr>
            </w:r>
            <w:r w:rsidR="00D04B61">
              <w:rPr>
                <w:iCs/>
                <w:lang w:eastAsia="nl-NL"/>
              </w:rPr>
              <w:fldChar w:fldCharType="separate"/>
            </w:r>
            <w:r w:rsidRPr="00867B07">
              <w:rPr>
                <w:iCs/>
                <w:lang w:eastAsia="nl-NL"/>
              </w:rPr>
              <w:fldChar w:fldCharType="end"/>
            </w:r>
            <w:r w:rsidR="00F7779C" w:rsidRPr="00867B07">
              <w:rPr>
                <w:iCs/>
                <w:lang w:eastAsia="nl-NL"/>
              </w:rPr>
              <w:t>No</w:t>
            </w:r>
          </w:p>
          <w:p w:rsidR="00F7779C" w:rsidRPr="00867B07" w:rsidRDefault="00F7779C" w:rsidP="00931532">
            <w:pPr>
              <w:spacing w:line="240" w:lineRule="atLeast"/>
              <w:rPr>
                <w:iCs/>
                <w:lang w:eastAsia="nl-NL"/>
              </w:rPr>
            </w:pPr>
          </w:p>
        </w:tc>
      </w:tr>
      <w:tr w:rsidR="00F7779C" w:rsidTr="00931532">
        <w:tc>
          <w:tcPr>
            <w:tcW w:w="2250" w:type="dxa"/>
            <w:vAlign w:val="center"/>
          </w:tcPr>
          <w:p w:rsidR="00F7779C" w:rsidRPr="00342482" w:rsidRDefault="00F7779C" w:rsidP="00931532">
            <w:pPr>
              <w:spacing w:line="240" w:lineRule="atLeast"/>
              <w:rPr>
                <w:iCs/>
                <w:lang w:eastAsia="nl-NL"/>
              </w:rPr>
            </w:pPr>
            <w:r>
              <w:rPr>
                <w:iCs/>
                <w:lang w:eastAsia="nl-NL"/>
              </w:rPr>
              <w:t>Is this a web application?</w:t>
            </w:r>
          </w:p>
        </w:tc>
        <w:tc>
          <w:tcPr>
            <w:tcW w:w="6928" w:type="dxa"/>
          </w:tcPr>
          <w:p w:rsidR="00F7779C" w:rsidRDefault="00F7779C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  <w:p w:rsidR="00F7779C" w:rsidRDefault="00AD4059" w:rsidP="00931532">
            <w:pPr>
              <w:spacing w:line="240" w:lineRule="atLeast"/>
              <w:rPr>
                <w:rFonts w:cs="Arial"/>
                <w:lang w:eastAsia="nl-NL"/>
              </w:rPr>
            </w:pPr>
            <w:r>
              <w:rPr>
                <w:rFonts w:cs="Arial"/>
                <w:lang w:eastAsia="nl-NL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lang w:eastAsia="nl-NL"/>
              </w:rPr>
              <w:instrText xml:space="preserve"> FORMCHECKBOX </w:instrText>
            </w:r>
            <w:r>
              <w:rPr>
                <w:rFonts w:cs="Arial"/>
                <w:lang w:eastAsia="nl-NL"/>
              </w:rPr>
            </w:r>
            <w:r>
              <w:rPr>
                <w:rFonts w:cs="Arial"/>
                <w:lang w:eastAsia="nl-NL"/>
              </w:rPr>
              <w:fldChar w:fldCharType="end"/>
            </w:r>
            <w:r w:rsidR="00F7779C">
              <w:rPr>
                <w:rFonts w:cs="Arial"/>
                <w:lang w:eastAsia="nl-NL"/>
              </w:rPr>
              <w:t xml:space="preserve"> </w:t>
            </w:r>
            <w:r w:rsidR="00F7779C" w:rsidRPr="003956E9">
              <w:rPr>
                <w:iCs/>
                <w:lang w:eastAsia="nl-NL"/>
              </w:rPr>
              <w:t>No</w:t>
            </w:r>
          </w:p>
          <w:p w:rsidR="00F7779C" w:rsidRDefault="00C66869" w:rsidP="00931532">
            <w:pPr>
              <w:pStyle w:val="PlainText"/>
              <w:rPr>
                <w:rFonts w:ascii="Verdana" w:eastAsia="Times New Roman" w:hAnsi="Verdana"/>
                <w:iCs/>
                <w:sz w:val="20"/>
                <w:szCs w:val="20"/>
                <w:lang w:val="en-GB" w:eastAsia="nl-NL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 w:eastAsia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779C">
              <w:rPr>
                <w:rFonts w:ascii="Verdana" w:eastAsia="Times New Roman" w:hAnsi="Verdana" w:cs="Arial"/>
                <w:sz w:val="20"/>
                <w:szCs w:val="20"/>
                <w:lang w:val="en-GB" w:eastAsia="nl-NL"/>
              </w:rPr>
              <w:instrText xml:space="preserve"> FORMCHECKBOX </w:instrText>
            </w:r>
            <w:r w:rsidR="00D04B61">
              <w:rPr>
                <w:rFonts w:ascii="Verdana" w:eastAsia="Times New Roman" w:hAnsi="Verdana" w:cs="Arial"/>
                <w:sz w:val="20"/>
                <w:szCs w:val="20"/>
                <w:lang w:val="en-GB" w:eastAsia="nl-NL"/>
              </w:rPr>
            </w:r>
            <w:r w:rsidR="00D04B61">
              <w:rPr>
                <w:rFonts w:ascii="Verdana" w:eastAsia="Times New Roman" w:hAnsi="Verdana" w:cs="Arial"/>
                <w:sz w:val="20"/>
                <w:szCs w:val="20"/>
                <w:lang w:val="en-GB" w:eastAsia="nl-NL"/>
              </w:rPr>
              <w:fldChar w:fldCharType="separate"/>
            </w:r>
            <w:r>
              <w:rPr>
                <w:rFonts w:ascii="Verdana" w:eastAsia="Times New Roman" w:hAnsi="Verdana" w:cs="Arial"/>
                <w:sz w:val="20"/>
                <w:szCs w:val="20"/>
                <w:lang w:val="en-GB" w:eastAsia="nl-NL"/>
              </w:rPr>
              <w:fldChar w:fldCharType="end"/>
            </w:r>
            <w:r w:rsidR="00F7779C">
              <w:rPr>
                <w:rFonts w:ascii="Verdana" w:eastAsia="Times New Roman" w:hAnsi="Verdana" w:cs="Arial"/>
                <w:sz w:val="20"/>
                <w:szCs w:val="20"/>
                <w:lang w:val="en-GB" w:eastAsia="nl-NL"/>
              </w:rPr>
              <w:t xml:space="preserve"> </w:t>
            </w:r>
            <w:r w:rsidR="00F7779C" w:rsidRPr="003956E9">
              <w:rPr>
                <w:rFonts w:ascii="Verdana" w:eastAsia="Times New Roman" w:hAnsi="Verdana"/>
                <w:iCs/>
                <w:sz w:val="20"/>
                <w:szCs w:val="20"/>
                <w:lang w:val="en-GB" w:eastAsia="nl-NL"/>
              </w:rPr>
              <w:t>Yes</w:t>
            </w:r>
            <w:r w:rsidR="00F7779C">
              <w:rPr>
                <w:rFonts w:ascii="Verdana" w:eastAsia="Times New Roman" w:hAnsi="Verdana"/>
                <w:iCs/>
                <w:sz w:val="20"/>
                <w:szCs w:val="20"/>
                <w:lang w:val="en-GB" w:eastAsia="nl-NL"/>
              </w:rPr>
              <w:t xml:space="preserve"> – Refer the</w:t>
            </w:r>
            <w:r w:rsidR="00F7779C" w:rsidRPr="0012393B">
              <w:rPr>
                <w:rFonts w:ascii="Verdana" w:eastAsia="Times New Roman" w:hAnsi="Verdana"/>
                <w:iCs/>
                <w:sz w:val="20"/>
                <w:szCs w:val="20"/>
                <w:lang w:val="en-GB" w:eastAsia="nl-NL"/>
              </w:rPr>
              <w:t xml:space="preserve"> guiding instructions for ICC4 web applications:</w:t>
            </w:r>
            <w:r w:rsidR="00F7779C">
              <w:rPr>
                <w:rFonts w:ascii="Verdana" w:eastAsia="Times New Roman" w:hAnsi="Verdana"/>
                <w:iCs/>
                <w:sz w:val="20"/>
                <w:szCs w:val="20"/>
                <w:lang w:val="en-GB" w:eastAsia="nl-NL"/>
              </w:rPr>
              <w:t xml:space="preserve"> </w:t>
            </w:r>
          </w:p>
          <w:p w:rsidR="00F7779C" w:rsidRDefault="00D04B61" w:rsidP="00931532">
            <w:pPr>
              <w:pStyle w:val="PlainText"/>
              <w:rPr>
                <w:rFonts w:ascii="Verdana" w:eastAsia="Times New Roman" w:hAnsi="Verdana"/>
                <w:iCs/>
                <w:sz w:val="16"/>
                <w:szCs w:val="20"/>
                <w:lang w:val="en-GB" w:eastAsia="nl-NL"/>
              </w:rPr>
            </w:pPr>
            <w:hyperlink r:id="rId12" w:history="1">
              <w:r w:rsidR="00F7779C" w:rsidRPr="00125BE1">
                <w:rPr>
                  <w:rStyle w:val="Hyperlink"/>
                  <w:rFonts w:ascii="Verdana" w:eastAsia="Times New Roman" w:hAnsi="Verdana"/>
                  <w:iCs/>
                  <w:sz w:val="16"/>
                  <w:szCs w:val="20"/>
                  <w:lang w:val="en-GB" w:eastAsia="nl-NL"/>
                </w:rPr>
                <w:t>\\itsehbg-nt0007.ikea.com\common\ISWC_DOC\Microsoftweb_WebsiteOrderAssistance.pdf</w:t>
              </w:r>
            </w:hyperlink>
          </w:p>
          <w:p w:rsidR="00F7779C" w:rsidRDefault="00F7779C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</w:tc>
      </w:tr>
      <w:tr w:rsidR="00F7779C" w:rsidTr="00931532">
        <w:tc>
          <w:tcPr>
            <w:tcW w:w="2250" w:type="dxa"/>
            <w:vAlign w:val="center"/>
          </w:tcPr>
          <w:p w:rsidR="00F7779C" w:rsidRPr="00342482" w:rsidRDefault="00F7779C" w:rsidP="00931532">
            <w:pPr>
              <w:spacing w:line="240" w:lineRule="atLeast"/>
              <w:rPr>
                <w:iCs/>
                <w:lang w:eastAsia="nl-NL"/>
              </w:rPr>
            </w:pPr>
            <w:r>
              <w:rPr>
                <w:iCs/>
                <w:lang w:eastAsia="nl-NL"/>
              </w:rPr>
              <w:t>I</w:t>
            </w:r>
            <w:r w:rsidRPr="00342482">
              <w:rPr>
                <w:iCs/>
                <w:lang w:eastAsia="nl-NL"/>
              </w:rPr>
              <w:t>nstallation instructions</w:t>
            </w:r>
            <w:r>
              <w:rPr>
                <w:iCs/>
                <w:lang w:eastAsia="nl-NL"/>
              </w:rPr>
              <w:t xml:space="preserve"> available?</w:t>
            </w:r>
          </w:p>
        </w:tc>
        <w:tc>
          <w:tcPr>
            <w:tcW w:w="6928" w:type="dxa"/>
          </w:tcPr>
          <w:p w:rsidR="00F7779C" w:rsidRDefault="00F7779C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  <w:p w:rsidR="00F7779C" w:rsidRDefault="00C66869" w:rsidP="00931532">
            <w:pPr>
              <w:spacing w:line="240" w:lineRule="atLeast"/>
              <w:rPr>
                <w:rFonts w:cs="Arial"/>
                <w:lang w:eastAsia="nl-NL"/>
              </w:rPr>
            </w:pPr>
            <w:r>
              <w:rPr>
                <w:rFonts w:cs="Arial"/>
                <w:lang w:eastAsia="nl-NL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779C">
              <w:rPr>
                <w:rFonts w:cs="Arial"/>
                <w:lang w:eastAsia="nl-NL"/>
              </w:rPr>
              <w:instrText xml:space="preserve"> FORMCHECKBOX </w:instrText>
            </w:r>
            <w:r w:rsidR="00D04B61">
              <w:rPr>
                <w:rFonts w:cs="Arial"/>
                <w:lang w:eastAsia="nl-NL"/>
              </w:rPr>
            </w:r>
            <w:r w:rsidR="00D04B61">
              <w:rPr>
                <w:rFonts w:cs="Arial"/>
                <w:lang w:eastAsia="nl-NL"/>
              </w:rPr>
              <w:fldChar w:fldCharType="separate"/>
            </w:r>
            <w:r>
              <w:rPr>
                <w:rFonts w:cs="Arial"/>
                <w:lang w:eastAsia="nl-NL"/>
              </w:rPr>
              <w:fldChar w:fldCharType="end"/>
            </w:r>
            <w:r w:rsidR="00F7779C" w:rsidRPr="003956E9">
              <w:rPr>
                <w:iCs/>
                <w:lang w:eastAsia="nl-NL"/>
              </w:rPr>
              <w:t>No</w:t>
            </w:r>
          </w:p>
          <w:p w:rsidR="00F7779C" w:rsidRDefault="00AD4059" w:rsidP="00931532">
            <w:pPr>
              <w:spacing w:line="240" w:lineRule="atLeast"/>
              <w:rPr>
                <w:iCs/>
                <w:lang w:eastAsia="nl-NL"/>
              </w:rPr>
            </w:pPr>
            <w:r>
              <w:rPr>
                <w:rFonts w:cs="Arial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lang w:eastAsia="nl-NL"/>
              </w:rPr>
              <w:instrText xml:space="preserve"> FORMCHECKBOX </w:instrText>
            </w:r>
            <w:r>
              <w:rPr>
                <w:rFonts w:cs="Arial"/>
                <w:lang w:eastAsia="nl-NL"/>
              </w:rPr>
            </w:r>
            <w:r>
              <w:rPr>
                <w:rFonts w:cs="Arial"/>
                <w:lang w:eastAsia="nl-NL"/>
              </w:rPr>
              <w:fldChar w:fldCharType="end"/>
            </w:r>
            <w:r w:rsidR="00F7779C" w:rsidRPr="003956E9">
              <w:rPr>
                <w:iCs/>
                <w:lang w:eastAsia="nl-NL"/>
              </w:rPr>
              <w:t>Yes</w:t>
            </w:r>
            <w:r w:rsidR="00F7779C">
              <w:rPr>
                <w:iCs/>
                <w:lang w:eastAsia="nl-NL"/>
              </w:rPr>
              <w:t xml:space="preserve"> </w:t>
            </w:r>
          </w:p>
          <w:p w:rsidR="00F7779C" w:rsidRDefault="00F7779C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</w:tc>
      </w:tr>
      <w:tr w:rsidR="00F7779C" w:rsidTr="00931532">
        <w:tc>
          <w:tcPr>
            <w:tcW w:w="2250" w:type="dxa"/>
            <w:vAlign w:val="center"/>
          </w:tcPr>
          <w:p w:rsidR="00F7779C" w:rsidRDefault="00F7779C" w:rsidP="00931532">
            <w:pPr>
              <w:pStyle w:val="NoSpacing"/>
            </w:pPr>
            <w:r>
              <w:rPr>
                <w:bCs/>
                <w:lang w:val="nl-BE"/>
              </w:rPr>
              <w:t>Does the a</w:t>
            </w:r>
            <w:r w:rsidRPr="00DE53E2">
              <w:rPr>
                <w:bCs/>
                <w:lang w:val="nl-BE"/>
              </w:rPr>
              <w:t xml:space="preserve">pplication require an </w:t>
            </w:r>
            <w:r w:rsidRPr="00DE53E2">
              <w:rPr>
                <w:b/>
                <w:bCs/>
                <w:lang w:val="nl-BE"/>
              </w:rPr>
              <w:t>Internet Connection</w:t>
            </w:r>
            <w:r>
              <w:rPr>
                <w:b/>
                <w:bCs/>
                <w:lang w:val="nl-BE"/>
              </w:rPr>
              <w:t xml:space="preserve"> </w:t>
            </w:r>
            <w:r w:rsidRPr="00713EBE">
              <w:rPr>
                <w:bCs/>
                <w:lang w:val="nl-BE"/>
              </w:rPr>
              <w:t>for install</w:t>
            </w:r>
            <w:r>
              <w:rPr>
                <w:bCs/>
                <w:lang w:val="nl-BE"/>
              </w:rPr>
              <w:t>?</w:t>
            </w:r>
          </w:p>
        </w:tc>
        <w:tc>
          <w:tcPr>
            <w:tcW w:w="6928" w:type="dxa"/>
          </w:tcPr>
          <w:p w:rsidR="00F7779C" w:rsidRDefault="00F7779C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  <w:p w:rsidR="00F7779C" w:rsidRPr="003956E9" w:rsidRDefault="00C66869" w:rsidP="00931532">
            <w:pPr>
              <w:spacing w:line="240" w:lineRule="atLeast"/>
              <w:rPr>
                <w:iCs/>
                <w:lang w:eastAsia="nl-NL"/>
              </w:rPr>
            </w:pPr>
            <w:r>
              <w:rPr>
                <w:rFonts w:cs="Arial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779C">
              <w:rPr>
                <w:rFonts w:cs="Arial"/>
                <w:lang w:eastAsia="nl-NL"/>
              </w:rPr>
              <w:instrText xml:space="preserve"> FORMCHECKBOX </w:instrText>
            </w:r>
            <w:r w:rsidR="00D04B61">
              <w:rPr>
                <w:rFonts w:cs="Arial"/>
                <w:lang w:eastAsia="nl-NL"/>
              </w:rPr>
            </w:r>
            <w:r w:rsidR="00D04B61">
              <w:rPr>
                <w:rFonts w:cs="Arial"/>
                <w:lang w:eastAsia="nl-NL"/>
              </w:rPr>
              <w:fldChar w:fldCharType="separate"/>
            </w:r>
            <w:r>
              <w:rPr>
                <w:rFonts w:cs="Arial"/>
                <w:lang w:eastAsia="nl-NL"/>
              </w:rPr>
              <w:fldChar w:fldCharType="end"/>
            </w:r>
            <w:r w:rsidR="00F7779C" w:rsidRPr="003956E9">
              <w:rPr>
                <w:iCs/>
                <w:lang w:eastAsia="nl-NL"/>
              </w:rPr>
              <w:t>Yes</w:t>
            </w:r>
            <w:r w:rsidR="00F7779C">
              <w:rPr>
                <w:iCs/>
                <w:lang w:eastAsia="nl-NL"/>
              </w:rPr>
              <w:t xml:space="preserve"> </w:t>
            </w:r>
          </w:p>
          <w:p w:rsidR="00F7779C" w:rsidRDefault="00AD4059" w:rsidP="00931532">
            <w:pPr>
              <w:spacing w:line="240" w:lineRule="atLeast"/>
            </w:pPr>
            <w:r>
              <w:rPr>
                <w:rFonts w:cs="Arial"/>
                <w:lang w:eastAsia="nl-NL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lang w:eastAsia="nl-NL"/>
              </w:rPr>
              <w:instrText xml:space="preserve"> FORMCHECKBOX </w:instrText>
            </w:r>
            <w:r>
              <w:rPr>
                <w:rFonts w:cs="Arial"/>
                <w:lang w:eastAsia="nl-NL"/>
              </w:rPr>
            </w:r>
            <w:r>
              <w:rPr>
                <w:rFonts w:cs="Arial"/>
                <w:lang w:eastAsia="nl-NL"/>
              </w:rPr>
              <w:fldChar w:fldCharType="end"/>
            </w:r>
            <w:r w:rsidR="00F7779C" w:rsidRPr="003956E9">
              <w:rPr>
                <w:iCs/>
                <w:lang w:eastAsia="nl-NL"/>
              </w:rPr>
              <w:t>No</w:t>
            </w:r>
          </w:p>
        </w:tc>
      </w:tr>
      <w:tr w:rsidR="00F7779C" w:rsidTr="00931532">
        <w:tc>
          <w:tcPr>
            <w:tcW w:w="2250" w:type="dxa"/>
            <w:vAlign w:val="center"/>
          </w:tcPr>
          <w:p w:rsidR="00F7779C" w:rsidRPr="00DE53E2" w:rsidRDefault="00F7779C" w:rsidP="00931532">
            <w:pPr>
              <w:pStyle w:val="NoSpacing"/>
              <w:rPr>
                <w:bCs/>
                <w:lang w:val="nl-BE"/>
              </w:rPr>
            </w:pPr>
            <w:r>
              <w:rPr>
                <w:bCs/>
                <w:lang w:val="nl-BE"/>
              </w:rPr>
              <w:t>Application can be tested in IKEAD2 domain</w:t>
            </w:r>
          </w:p>
        </w:tc>
        <w:tc>
          <w:tcPr>
            <w:tcW w:w="6928" w:type="dxa"/>
          </w:tcPr>
          <w:p w:rsidR="00F7779C" w:rsidRDefault="00F7779C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  <w:p w:rsidR="00F7779C" w:rsidRPr="003956E9" w:rsidRDefault="00AD4059" w:rsidP="00931532">
            <w:pPr>
              <w:spacing w:line="240" w:lineRule="atLeast"/>
              <w:rPr>
                <w:iCs/>
                <w:lang w:eastAsia="nl-NL"/>
              </w:rPr>
            </w:pPr>
            <w:r>
              <w:rPr>
                <w:rFonts w:cs="Arial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lang w:eastAsia="nl-NL"/>
              </w:rPr>
              <w:instrText xml:space="preserve"> FORMCHECKBOX </w:instrText>
            </w:r>
            <w:r>
              <w:rPr>
                <w:rFonts w:cs="Arial"/>
                <w:lang w:eastAsia="nl-NL"/>
              </w:rPr>
            </w:r>
            <w:r>
              <w:rPr>
                <w:rFonts w:cs="Arial"/>
                <w:lang w:eastAsia="nl-NL"/>
              </w:rPr>
              <w:fldChar w:fldCharType="end"/>
            </w:r>
            <w:r w:rsidR="00F7779C">
              <w:rPr>
                <w:iCs/>
                <w:lang w:eastAsia="nl-NL"/>
              </w:rPr>
              <w:t>Yes</w:t>
            </w:r>
          </w:p>
          <w:p w:rsidR="00F7779C" w:rsidRDefault="00C66869" w:rsidP="00931532">
            <w:pPr>
              <w:spacing w:line="240" w:lineRule="atLeast"/>
              <w:rPr>
                <w:iCs/>
                <w:lang w:eastAsia="nl-NL"/>
              </w:rPr>
            </w:pPr>
            <w:r>
              <w:rPr>
                <w:rFonts w:cs="Arial"/>
                <w:lang w:eastAsia="nl-NL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779C">
              <w:rPr>
                <w:rFonts w:cs="Arial"/>
                <w:lang w:eastAsia="nl-NL"/>
              </w:rPr>
              <w:instrText xml:space="preserve"> FORMCHECKBOX </w:instrText>
            </w:r>
            <w:r w:rsidR="00D04B61">
              <w:rPr>
                <w:rFonts w:cs="Arial"/>
                <w:lang w:eastAsia="nl-NL"/>
              </w:rPr>
            </w:r>
            <w:r w:rsidR="00D04B61">
              <w:rPr>
                <w:rFonts w:cs="Arial"/>
                <w:lang w:eastAsia="nl-NL"/>
              </w:rPr>
              <w:fldChar w:fldCharType="separate"/>
            </w:r>
            <w:r>
              <w:rPr>
                <w:rFonts w:cs="Arial"/>
                <w:lang w:eastAsia="nl-NL"/>
              </w:rPr>
              <w:fldChar w:fldCharType="end"/>
            </w:r>
            <w:r w:rsidR="00F7779C" w:rsidRPr="003956E9">
              <w:rPr>
                <w:iCs/>
                <w:lang w:eastAsia="nl-NL"/>
              </w:rPr>
              <w:t>No</w:t>
            </w:r>
          </w:p>
          <w:p w:rsidR="00F7779C" w:rsidRDefault="00F7779C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</w:tc>
      </w:tr>
      <w:tr w:rsidR="00F7779C" w:rsidTr="00931532">
        <w:trPr>
          <w:trHeight w:val="795"/>
        </w:trPr>
        <w:tc>
          <w:tcPr>
            <w:tcW w:w="2250" w:type="dxa"/>
            <w:vAlign w:val="center"/>
          </w:tcPr>
          <w:p w:rsidR="00F7779C" w:rsidRDefault="00F7779C" w:rsidP="00931532">
            <w:pPr>
              <w:pStyle w:val="NoSpacing"/>
              <w:rPr>
                <w:bCs/>
                <w:lang w:val="nl-BE"/>
              </w:rPr>
            </w:pPr>
            <w:r>
              <w:rPr>
                <w:bCs/>
                <w:lang w:val="nl-BE"/>
              </w:rPr>
              <w:t>Application has aliases</w:t>
            </w:r>
          </w:p>
        </w:tc>
        <w:tc>
          <w:tcPr>
            <w:tcW w:w="6928" w:type="dxa"/>
          </w:tcPr>
          <w:p w:rsidR="00F7779C" w:rsidRDefault="00F7779C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  <w:p w:rsidR="00F7779C" w:rsidRPr="003956E9" w:rsidRDefault="00C66869" w:rsidP="00931532">
            <w:pPr>
              <w:spacing w:line="240" w:lineRule="atLeast"/>
              <w:rPr>
                <w:iCs/>
                <w:lang w:eastAsia="nl-NL"/>
              </w:rPr>
            </w:pPr>
            <w:r>
              <w:rPr>
                <w:rFonts w:cs="Arial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779C">
              <w:rPr>
                <w:rFonts w:cs="Arial"/>
                <w:lang w:eastAsia="nl-NL"/>
              </w:rPr>
              <w:instrText xml:space="preserve"> FORMCHECKBOX </w:instrText>
            </w:r>
            <w:r w:rsidR="00D04B61">
              <w:rPr>
                <w:rFonts w:cs="Arial"/>
                <w:lang w:eastAsia="nl-NL"/>
              </w:rPr>
            </w:r>
            <w:r w:rsidR="00D04B61">
              <w:rPr>
                <w:rFonts w:cs="Arial"/>
                <w:lang w:eastAsia="nl-NL"/>
              </w:rPr>
              <w:fldChar w:fldCharType="separate"/>
            </w:r>
            <w:r>
              <w:rPr>
                <w:rFonts w:cs="Arial"/>
                <w:lang w:eastAsia="nl-NL"/>
              </w:rPr>
              <w:fldChar w:fldCharType="end"/>
            </w:r>
            <w:r w:rsidR="00F7779C" w:rsidRPr="003956E9">
              <w:rPr>
                <w:iCs/>
                <w:lang w:eastAsia="nl-NL"/>
              </w:rPr>
              <w:t>Yes</w:t>
            </w:r>
          </w:p>
          <w:p w:rsidR="00F7779C" w:rsidRDefault="00AD4059" w:rsidP="00931532">
            <w:pPr>
              <w:spacing w:line="240" w:lineRule="atLeast"/>
              <w:rPr>
                <w:iCs/>
                <w:lang w:eastAsia="nl-NL"/>
              </w:rPr>
            </w:pPr>
            <w:r>
              <w:rPr>
                <w:rFonts w:cs="Arial"/>
                <w:lang w:eastAsia="nl-NL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lang w:eastAsia="nl-NL"/>
              </w:rPr>
              <w:instrText xml:space="preserve"> FORMCHECKBOX </w:instrText>
            </w:r>
            <w:r>
              <w:rPr>
                <w:rFonts w:cs="Arial"/>
                <w:lang w:eastAsia="nl-NL"/>
              </w:rPr>
            </w:r>
            <w:r>
              <w:rPr>
                <w:rFonts w:cs="Arial"/>
                <w:lang w:eastAsia="nl-NL"/>
              </w:rPr>
              <w:fldChar w:fldCharType="end"/>
            </w:r>
            <w:r w:rsidR="00F7779C" w:rsidRPr="003956E9">
              <w:rPr>
                <w:iCs/>
                <w:lang w:eastAsia="nl-NL"/>
              </w:rPr>
              <w:t>No</w:t>
            </w:r>
          </w:p>
          <w:p w:rsidR="00F7779C" w:rsidRDefault="00F7779C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</w:tc>
      </w:tr>
    </w:tbl>
    <w:p w:rsidR="00914ADD" w:rsidRDefault="00914ADD" w:rsidP="00F7779C">
      <w:pPr>
        <w:pStyle w:val="Header2"/>
        <w:numPr>
          <w:ilvl w:val="0"/>
          <w:numId w:val="0"/>
        </w:numPr>
        <w:ind w:left="851"/>
      </w:pPr>
    </w:p>
    <w:p w:rsidR="00914ADD" w:rsidRDefault="00914ADD" w:rsidP="00914ADD">
      <w:pPr>
        <w:pStyle w:val="Header3"/>
        <w:rPr>
          <w:rFonts w:eastAsiaTheme="majorEastAsia" w:cstheme="majorBidi"/>
          <w:sz w:val="32"/>
          <w:szCs w:val="28"/>
        </w:rPr>
      </w:pPr>
      <w:r>
        <w:br w:type="page"/>
      </w:r>
    </w:p>
    <w:p w:rsidR="00F7779C" w:rsidRDefault="00F7779C" w:rsidP="00F7779C">
      <w:pPr>
        <w:pStyle w:val="Header2"/>
        <w:ind w:left="851" w:hanging="851"/>
      </w:pPr>
      <w:r>
        <w:lastRenderedPageBreak/>
        <w:t xml:space="preserve">Rebuild Instructions </w:t>
      </w:r>
      <w:r w:rsidRPr="00901C47">
        <w:rPr>
          <w:sz w:val="24"/>
          <w:szCs w:val="24"/>
        </w:rPr>
        <w:t>(Applicable only for Rebuilding modules)</w:t>
      </w:r>
    </w:p>
    <w:p w:rsidR="00914ADD" w:rsidRDefault="00914ADD" w:rsidP="00F7779C">
      <w:pPr>
        <w:spacing w:line="240" w:lineRule="atLeast"/>
        <w:rPr>
          <w:i/>
          <w:iCs/>
          <w:lang w:eastAsia="nl-NL"/>
        </w:rPr>
      </w:pPr>
    </w:p>
    <w:p w:rsidR="00F7779C" w:rsidRPr="00867B07" w:rsidRDefault="00F7779C" w:rsidP="00F7779C">
      <w:pPr>
        <w:spacing w:line="240" w:lineRule="atLeast"/>
        <w:rPr>
          <w:i/>
          <w:iCs/>
          <w:lang w:eastAsia="nl-NL"/>
        </w:rPr>
      </w:pPr>
      <w:r w:rsidRPr="00867B07">
        <w:rPr>
          <w:i/>
          <w:iCs/>
          <w:lang w:eastAsia="nl-NL"/>
        </w:rPr>
        <w:t>Please provide the details of all the changes required in the module. Do not remove the details of earlier rebuild instructions.</w:t>
      </w:r>
    </w:p>
    <w:p w:rsidR="00F7779C" w:rsidRPr="00DA621B" w:rsidRDefault="00F7779C" w:rsidP="00F7779C">
      <w:pPr>
        <w:spacing w:line="240" w:lineRule="atLeast"/>
        <w:rPr>
          <w:iCs/>
          <w:lang w:eastAsia="nl-NL"/>
        </w:rPr>
      </w:pPr>
    </w:p>
    <w:tbl>
      <w:tblPr>
        <w:tblStyle w:val="TableGrid"/>
        <w:tblW w:w="9414" w:type="dxa"/>
        <w:tblInd w:w="108" w:type="dxa"/>
        <w:tblLook w:val="04A0" w:firstRow="1" w:lastRow="0" w:firstColumn="1" w:lastColumn="0" w:noHBand="0" w:noVBand="1"/>
      </w:tblPr>
      <w:tblGrid>
        <w:gridCol w:w="1710"/>
        <w:gridCol w:w="7704"/>
      </w:tblGrid>
      <w:tr w:rsidR="00F7779C" w:rsidRPr="00CE6F3F" w:rsidTr="00931532">
        <w:tc>
          <w:tcPr>
            <w:tcW w:w="1710" w:type="dxa"/>
            <w:shd w:val="clear" w:color="auto" w:fill="A6A6A6" w:themeFill="background1" w:themeFillShade="A6"/>
          </w:tcPr>
          <w:p w:rsidR="00F7779C" w:rsidRPr="00CE6F3F" w:rsidRDefault="00F7779C" w:rsidP="00931532">
            <w:pPr>
              <w:pStyle w:val="NoSpacing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704" w:type="dxa"/>
            <w:shd w:val="clear" w:color="auto" w:fill="A6A6A6" w:themeFill="background1" w:themeFillShade="A6"/>
          </w:tcPr>
          <w:p w:rsidR="00F7779C" w:rsidRPr="00CE6F3F" w:rsidRDefault="00F7779C" w:rsidP="00931532">
            <w:pPr>
              <w:pStyle w:val="NoSpacing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F7779C" w:rsidTr="00931532">
        <w:tc>
          <w:tcPr>
            <w:tcW w:w="1710" w:type="dxa"/>
          </w:tcPr>
          <w:p w:rsidR="00F7779C" w:rsidRPr="00342482" w:rsidRDefault="00F7779C" w:rsidP="00931532">
            <w:pPr>
              <w:spacing w:line="240" w:lineRule="atLeast"/>
              <w:rPr>
                <w:iCs/>
                <w:lang w:eastAsia="nl-NL"/>
              </w:rPr>
            </w:pPr>
            <w:r w:rsidRPr="00867B07">
              <w:rPr>
                <w:i/>
                <w:iCs/>
                <w:lang w:eastAsia="nl-NL"/>
              </w:rPr>
              <w:t>DD-MM-YYYY</w:t>
            </w:r>
          </w:p>
        </w:tc>
        <w:tc>
          <w:tcPr>
            <w:tcW w:w="7704" w:type="dxa"/>
          </w:tcPr>
          <w:p w:rsidR="00F7779C" w:rsidRDefault="00F7779C" w:rsidP="00931532">
            <w:pPr>
              <w:pStyle w:val="PlainText"/>
              <w:rPr>
                <w:rFonts w:ascii="Verdana" w:eastAsia="Times New Roman" w:hAnsi="Verdana" w:cs="Arial"/>
                <w:sz w:val="20"/>
                <w:szCs w:val="20"/>
                <w:lang w:val="en-GB" w:eastAsia="nl-NL"/>
              </w:rPr>
            </w:pPr>
          </w:p>
          <w:p w:rsidR="00F7779C" w:rsidRDefault="00F7779C" w:rsidP="00931532">
            <w:pPr>
              <w:pStyle w:val="PlainText"/>
              <w:rPr>
                <w:rFonts w:ascii="Verdana" w:eastAsia="Times New Roman" w:hAnsi="Verdana" w:cs="Arial"/>
                <w:sz w:val="20"/>
                <w:szCs w:val="20"/>
                <w:lang w:val="en-GB" w:eastAsia="nl-NL"/>
              </w:rPr>
            </w:pPr>
          </w:p>
          <w:p w:rsidR="00F7779C" w:rsidRDefault="00F7779C" w:rsidP="00931532">
            <w:pPr>
              <w:pStyle w:val="PlainText"/>
              <w:rPr>
                <w:rFonts w:ascii="Verdana" w:eastAsia="Times New Roman" w:hAnsi="Verdana" w:cs="Arial"/>
                <w:sz w:val="20"/>
                <w:szCs w:val="20"/>
                <w:lang w:val="en-GB" w:eastAsia="nl-NL"/>
              </w:rPr>
            </w:pPr>
          </w:p>
        </w:tc>
      </w:tr>
      <w:tr w:rsidR="00F7779C" w:rsidTr="00931532">
        <w:trPr>
          <w:trHeight w:val="327"/>
        </w:trPr>
        <w:tc>
          <w:tcPr>
            <w:tcW w:w="1710" w:type="dxa"/>
          </w:tcPr>
          <w:p w:rsidR="00F7779C" w:rsidRDefault="00F7779C" w:rsidP="00931532">
            <w:pPr>
              <w:spacing w:line="240" w:lineRule="atLeast"/>
              <w:rPr>
                <w:iCs/>
                <w:lang w:eastAsia="nl-NL"/>
              </w:rPr>
            </w:pPr>
          </w:p>
        </w:tc>
        <w:tc>
          <w:tcPr>
            <w:tcW w:w="7704" w:type="dxa"/>
          </w:tcPr>
          <w:p w:rsidR="00F7779C" w:rsidRDefault="00F7779C" w:rsidP="00931532">
            <w:pPr>
              <w:pStyle w:val="PlainText"/>
              <w:rPr>
                <w:rFonts w:ascii="Verdana" w:eastAsia="Times New Roman" w:hAnsi="Verdana" w:cs="Arial"/>
                <w:sz w:val="20"/>
                <w:szCs w:val="20"/>
                <w:lang w:val="en-GB" w:eastAsia="nl-NL"/>
              </w:rPr>
            </w:pPr>
          </w:p>
        </w:tc>
      </w:tr>
    </w:tbl>
    <w:p w:rsidR="00F7779C" w:rsidRDefault="00F7779C" w:rsidP="00F7779C">
      <w:pPr>
        <w:pStyle w:val="Header2"/>
        <w:ind w:left="851" w:hanging="851"/>
      </w:pPr>
      <w:r>
        <w:t>Dependencies/</w:t>
      </w:r>
      <w:r w:rsidRPr="00FA497F">
        <w:t xml:space="preserve"> </w:t>
      </w:r>
      <w:r>
        <w:t xml:space="preserve">Pre-requisites Software </w:t>
      </w:r>
    </w:p>
    <w:p w:rsidR="00F7779C" w:rsidRDefault="00F7779C" w:rsidP="00F7779C">
      <w:pPr>
        <w:pStyle w:val="NoSpacing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705"/>
        <w:gridCol w:w="4361"/>
      </w:tblGrid>
      <w:tr w:rsidR="00F7779C" w:rsidRPr="00CE6F3F" w:rsidTr="00931532">
        <w:tc>
          <w:tcPr>
            <w:tcW w:w="4764" w:type="dxa"/>
            <w:shd w:val="clear" w:color="auto" w:fill="A6A6A6" w:themeFill="background1" w:themeFillShade="A6"/>
          </w:tcPr>
          <w:p w:rsidR="00F7779C" w:rsidRPr="00CE6F3F" w:rsidRDefault="00F7779C" w:rsidP="00931532">
            <w:pPr>
              <w:pStyle w:val="NoSpacing"/>
              <w:rPr>
                <w:b/>
              </w:rPr>
            </w:pPr>
            <w:r>
              <w:rPr>
                <w:b/>
              </w:rPr>
              <w:t>MODULE NAME</w:t>
            </w:r>
          </w:p>
        </w:tc>
        <w:tc>
          <w:tcPr>
            <w:tcW w:w="4414" w:type="dxa"/>
            <w:shd w:val="clear" w:color="auto" w:fill="A6A6A6" w:themeFill="background1" w:themeFillShade="A6"/>
          </w:tcPr>
          <w:p w:rsidR="00F7779C" w:rsidRDefault="00F7779C" w:rsidP="00931532">
            <w:pPr>
              <w:pStyle w:val="NoSpacing"/>
              <w:rPr>
                <w:b/>
              </w:rPr>
            </w:pPr>
            <w:r>
              <w:rPr>
                <w:b/>
              </w:rPr>
              <w:t>WMI Filter Required (Yes/No)</w:t>
            </w:r>
          </w:p>
        </w:tc>
      </w:tr>
      <w:tr w:rsidR="00F7779C" w:rsidTr="00931532">
        <w:tc>
          <w:tcPr>
            <w:tcW w:w="4764" w:type="dxa"/>
          </w:tcPr>
          <w:p w:rsidR="00F7779C" w:rsidRPr="00867B07" w:rsidRDefault="00F7779C" w:rsidP="00931532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14" w:type="dxa"/>
          </w:tcPr>
          <w:p w:rsidR="00F7779C" w:rsidRPr="00867B07" w:rsidRDefault="00F7779C" w:rsidP="00931532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</w:tr>
      <w:tr w:rsidR="00F7779C" w:rsidTr="00931532">
        <w:tc>
          <w:tcPr>
            <w:tcW w:w="4764" w:type="dxa"/>
          </w:tcPr>
          <w:p w:rsidR="00F7779C" w:rsidRPr="00867B07" w:rsidRDefault="00F7779C" w:rsidP="00931532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14" w:type="dxa"/>
          </w:tcPr>
          <w:p w:rsidR="00F7779C" w:rsidRPr="00867B07" w:rsidRDefault="00F7779C" w:rsidP="00931532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F7779C" w:rsidRDefault="00F7779C" w:rsidP="00F7779C">
      <w:pPr>
        <w:pStyle w:val="Header2"/>
        <w:ind w:left="851" w:hanging="851"/>
      </w:pPr>
      <w:r>
        <w:t>Hardware Dependencies</w:t>
      </w:r>
    </w:p>
    <w:p w:rsidR="00F7779C" w:rsidRDefault="00F7779C" w:rsidP="00F7779C">
      <w:pPr>
        <w:pStyle w:val="NoSpacing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41"/>
        <w:gridCol w:w="2551"/>
        <w:gridCol w:w="2974"/>
      </w:tblGrid>
      <w:tr w:rsidR="00F7779C" w:rsidRPr="00CE6F3F" w:rsidTr="00931532">
        <w:tc>
          <w:tcPr>
            <w:tcW w:w="3544" w:type="dxa"/>
            <w:shd w:val="clear" w:color="auto" w:fill="A6A6A6" w:themeFill="background1" w:themeFillShade="A6"/>
          </w:tcPr>
          <w:p w:rsidR="00F7779C" w:rsidRPr="00CE6F3F" w:rsidRDefault="00F7779C" w:rsidP="00931532">
            <w:pPr>
              <w:pStyle w:val="NoSpacing"/>
              <w:rPr>
                <w:b/>
              </w:rPr>
            </w:pPr>
            <w:r>
              <w:rPr>
                <w:b/>
              </w:rPr>
              <w:t>Hardware</w:t>
            </w:r>
          </w:p>
        </w:tc>
        <w:tc>
          <w:tcPr>
            <w:tcW w:w="2552" w:type="dxa"/>
            <w:shd w:val="clear" w:color="auto" w:fill="A6A6A6" w:themeFill="background1" w:themeFillShade="A6"/>
          </w:tcPr>
          <w:p w:rsidR="00F7779C" w:rsidRPr="00CE6F3F" w:rsidRDefault="00F7779C" w:rsidP="00931532">
            <w:pPr>
              <w:pStyle w:val="NoSpacing"/>
              <w:rPr>
                <w:b/>
              </w:rPr>
            </w:pPr>
            <w:r>
              <w:rPr>
                <w:b/>
              </w:rPr>
              <w:t>Needed</w:t>
            </w:r>
          </w:p>
        </w:tc>
        <w:tc>
          <w:tcPr>
            <w:tcW w:w="2976" w:type="dxa"/>
            <w:shd w:val="clear" w:color="auto" w:fill="A6A6A6" w:themeFill="background1" w:themeFillShade="A6"/>
          </w:tcPr>
          <w:p w:rsidR="00F7779C" w:rsidRPr="00CE6F3F" w:rsidRDefault="00F7779C" w:rsidP="00931532">
            <w:pPr>
              <w:pStyle w:val="NoSpacing"/>
              <w:rPr>
                <w:b/>
              </w:rPr>
            </w:pPr>
            <w:r>
              <w:rPr>
                <w:b/>
              </w:rPr>
              <w:t>Provided</w:t>
            </w:r>
          </w:p>
        </w:tc>
      </w:tr>
      <w:tr w:rsidR="00F7779C" w:rsidTr="00931532">
        <w:tc>
          <w:tcPr>
            <w:tcW w:w="3544" w:type="dxa"/>
          </w:tcPr>
          <w:p w:rsidR="00F7779C" w:rsidRPr="00867B07" w:rsidRDefault="00F7779C" w:rsidP="00931532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52" w:type="dxa"/>
          </w:tcPr>
          <w:p w:rsidR="00F7779C" w:rsidRPr="00867B07" w:rsidRDefault="00F7779C" w:rsidP="00931532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 w:rsidRPr="00867B07">
              <w:rPr>
                <w:rFonts w:ascii="Verdana" w:hAnsi="Verdana"/>
                <w:sz w:val="20"/>
                <w:szCs w:val="20"/>
              </w:rPr>
              <w:t>Installation / Testing</w:t>
            </w:r>
          </w:p>
        </w:tc>
        <w:tc>
          <w:tcPr>
            <w:tcW w:w="2976" w:type="dxa"/>
          </w:tcPr>
          <w:p w:rsidR="00F7779C" w:rsidRPr="00867B07" w:rsidRDefault="00F7779C" w:rsidP="00931532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 w:rsidRPr="00867B07">
              <w:rPr>
                <w:rFonts w:ascii="Verdana" w:hAnsi="Verdana"/>
                <w:sz w:val="20"/>
                <w:szCs w:val="20"/>
              </w:rPr>
              <w:t>Yes / No</w:t>
            </w:r>
          </w:p>
        </w:tc>
      </w:tr>
      <w:tr w:rsidR="00F7779C" w:rsidTr="00931532">
        <w:tc>
          <w:tcPr>
            <w:tcW w:w="3544" w:type="dxa"/>
          </w:tcPr>
          <w:p w:rsidR="00F7779C" w:rsidRPr="00867B07" w:rsidRDefault="00F7779C" w:rsidP="00931532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52" w:type="dxa"/>
          </w:tcPr>
          <w:p w:rsidR="00F7779C" w:rsidRPr="00867B07" w:rsidRDefault="00F7779C" w:rsidP="00931532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6" w:type="dxa"/>
          </w:tcPr>
          <w:p w:rsidR="00F7779C" w:rsidRPr="00867B07" w:rsidRDefault="00F7779C" w:rsidP="00931532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F7779C" w:rsidRDefault="00F7779C" w:rsidP="00F7779C">
      <w:pPr>
        <w:pStyle w:val="Header2"/>
        <w:ind w:left="851" w:hanging="851"/>
      </w:pPr>
      <w:r>
        <w:t>License Information</w:t>
      </w:r>
    </w:p>
    <w:tbl>
      <w:tblPr>
        <w:tblStyle w:val="TableGrid"/>
        <w:tblpPr w:leftFromText="180" w:rightFromText="180" w:vertAnchor="text" w:tblpX="108" w:tblpY="202"/>
        <w:tblW w:w="0" w:type="auto"/>
        <w:tblLook w:val="04A0" w:firstRow="1" w:lastRow="0" w:firstColumn="1" w:lastColumn="0" w:noHBand="0" w:noVBand="1"/>
      </w:tblPr>
      <w:tblGrid>
        <w:gridCol w:w="4097"/>
        <w:gridCol w:w="4690"/>
      </w:tblGrid>
      <w:tr w:rsidR="00F7779C" w:rsidTr="00931532">
        <w:tc>
          <w:tcPr>
            <w:tcW w:w="4097" w:type="dxa"/>
          </w:tcPr>
          <w:p w:rsidR="00F7779C" w:rsidRPr="003956E9" w:rsidRDefault="00F7779C" w:rsidP="00931532">
            <w:pPr>
              <w:spacing w:line="240" w:lineRule="atLeast"/>
              <w:rPr>
                <w:lang w:eastAsia="nl-NL"/>
              </w:rPr>
            </w:pPr>
            <w:r>
              <w:rPr>
                <w:lang w:eastAsia="nl-NL"/>
              </w:rPr>
              <w:t>License Required:</w:t>
            </w:r>
          </w:p>
        </w:tc>
        <w:tc>
          <w:tcPr>
            <w:tcW w:w="4690" w:type="dxa"/>
          </w:tcPr>
          <w:p w:rsidR="00F7779C" w:rsidRPr="003956E9" w:rsidRDefault="00F7779C" w:rsidP="00931532">
            <w:pPr>
              <w:spacing w:line="240" w:lineRule="atLeast"/>
              <w:rPr>
                <w:rFonts w:cs="Arial"/>
                <w:lang w:eastAsia="nl-NL"/>
              </w:rPr>
            </w:pPr>
            <w:r>
              <w:rPr>
                <w:rFonts w:cs="Arial"/>
                <w:lang w:eastAsia="nl-NL"/>
              </w:rPr>
              <w:t>No</w:t>
            </w:r>
          </w:p>
        </w:tc>
      </w:tr>
      <w:tr w:rsidR="00F7779C" w:rsidTr="00931532">
        <w:tc>
          <w:tcPr>
            <w:tcW w:w="4097" w:type="dxa"/>
          </w:tcPr>
          <w:p w:rsidR="00F7779C" w:rsidRDefault="00F7779C" w:rsidP="00931532">
            <w:pPr>
              <w:spacing w:line="240" w:lineRule="atLeast"/>
              <w:rPr>
                <w:lang w:eastAsia="nl-NL"/>
              </w:rPr>
            </w:pPr>
            <w:r>
              <w:rPr>
                <w:lang w:eastAsia="nl-NL"/>
              </w:rPr>
              <w:t>License Code</w:t>
            </w:r>
          </w:p>
        </w:tc>
        <w:tc>
          <w:tcPr>
            <w:tcW w:w="4690" w:type="dxa"/>
          </w:tcPr>
          <w:p w:rsidR="00F7779C" w:rsidRPr="00FA497F" w:rsidRDefault="00C66869" w:rsidP="00931532">
            <w:pPr>
              <w:spacing w:line="240" w:lineRule="atLeast"/>
              <w:rPr>
                <w:lang w:eastAsia="nl-NL"/>
              </w:rPr>
            </w:pPr>
            <w:r w:rsidRPr="003956E9">
              <w:rPr>
                <w:lang w:eastAsia="nl-N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F7779C" w:rsidRPr="003956E9">
              <w:rPr>
                <w:lang w:eastAsia="nl-NL"/>
              </w:rPr>
              <w:instrText xml:space="preserve"> FORMTEXT </w:instrText>
            </w:r>
            <w:r w:rsidRPr="003956E9">
              <w:rPr>
                <w:lang w:eastAsia="nl-NL"/>
              </w:rPr>
            </w:r>
            <w:r w:rsidRPr="003956E9">
              <w:rPr>
                <w:lang w:eastAsia="nl-NL"/>
              </w:rPr>
              <w:fldChar w:fldCharType="separate"/>
            </w:r>
            <w:r w:rsidR="00F7779C">
              <w:rPr>
                <w:lang w:eastAsia="nl-NL"/>
              </w:rPr>
              <w:t> </w:t>
            </w:r>
            <w:r w:rsidR="00F7779C">
              <w:rPr>
                <w:lang w:eastAsia="nl-NL"/>
              </w:rPr>
              <w:t> </w:t>
            </w:r>
            <w:r w:rsidR="00F7779C">
              <w:rPr>
                <w:lang w:eastAsia="nl-NL"/>
              </w:rPr>
              <w:t> </w:t>
            </w:r>
            <w:r w:rsidR="00F7779C">
              <w:rPr>
                <w:lang w:eastAsia="nl-NL"/>
              </w:rPr>
              <w:t> </w:t>
            </w:r>
            <w:r w:rsidR="00F7779C">
              <w:rPr>
                <w:lang w:eastAsia="nl-NL"/>
              </w:rPr>
              <w:t> </w:t>
            </w:r>
            <w:r w:rsidRPr="003956E9">
              <w:rPr>
                <w:lang w:eastAsia="nl-NL"/>
              </w:rPr>
              <w:fldChar w:fldCharType="end"/>
            </w:r>
          </w:p>
        </w:tc>
      </w:tr>
      <w:tr w:rsidR="00F7779C" w:rsidTr="00931532">
        <w:tc>
          <w:tcPr>
            <w:tcW w:w="4097" w:type="dxa"/>
          </w:tcPr>
          <w:p w:rsidR="00F7779C" w:rsidRDefault="00F7779C" w:rsidP="00931532">
            <w:pPr>
              <w:spacing w:line="240" w:lineRule="atLeast"/>
              <w:rPr>
                <w:lang w:eastAsia="nl-NL"/>
              </w:rPr>
            </w:pPr>
            <w:r>
              <w:rPr>
                <w:lang w:eastAsia="nl-NL"/>
              </w:rPr>
              <w:t>Type of License</w:t>
            </w:r>
          </w:p>
        </w:tc>
        <w:tc>
          <w:tcPr>
            <w:tcW w:w="4690" w:type="dxa"/>
          </w:tcPr>
          <w:p w:rsidR="00F7779C" w:rsidRPr="003956E9" w:rsidRDefault="00F7779C" w:rsidP="00931532">
            <w:pPr>
              <w:spacing w:line="240" w:lineRule="atLeast"/>
              <w:rPr>
                <w:lang w:eastAsia="nl-NL"/>
              </w:rPr>
            </w:pPr>
            <w:r>
              <w:rPr>
                <w:lang w:eastAsia="nl-NL"/>
              </w:rPr>
              <w:t>User/Machine Level</w:t>
            </w:r>
          </w:p>
        </w:tc>
      </w:tr>
    </w:tbl>
    <w:p w:rsidR="00F7779C" w:rsidRDefault="00F7779C" w:rsidP="00F7779C">
      <w:pPr>
        <w:pStyle w:val="Header2"/>
        <w:ind w:left="851" w:hanging="851"/>
      </w:pPr>
      <w:r>
        <w:t>Backend Connection Details</w:t>
      </w:r>
    </w:p>
    <w:p w:rsidR="00F7779C" w:rsidRPr="00867B07" w:rsidRDefault="00F7779C" w:rsidP="00F7779C">
      <w:pPr>
        <w:spacing w:line="240" w:lineRule="atLeast"/>
        <w:rPr>
          <w:i/>
          <w:iCs/>
          <w:lang w:eastAsia="nl-NL"/>
        </w:rPr>
      </w:pPr>
      <w:r w:rsidRPr="00867B07">
        <w:rPr>
          <w:i/>
          <w:iCs/>
          <w:lang w:eastAsia="nl-NL"/>
        </w:rPr>
        <w:t>Does the Application require a connection to a backend for installation? If so provide Server Name, IP, DNS Alias, Authentication Credentials</w:t>
      </w:r>
      <w:r>
        <w:rPr>
          <w:i/>
          <w:iCs/>
          <w:lang w:eastAsia="nl-NL"/>
        </w:rPr>
        <w:t>.</w:t>
      </w:r>
      <w:r w:rsidRPr="00867B07">
        <w:rPr>
          <w:i/>
          <w:iCs/>
          <w:lang w:eastAsia="nl-NL"/>
        </w:rPr>
        <w:t xml:space="preserve"> </w:t>
      </w:r>
    </w:p>
    <w:p w:rsidR="00F7779C" w:rsidRPr="00867B07" w:rsidRDefault="00F7779C" w:rsidP="00F7779C">
      <w:pPr>
        <w:spacing w:line="240" w:lineRule="atLeast"/>
        <w:rPr>
          <w:i/>
          <w:iCs/>
          <w:lang w:eastAsia="nl-NL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66"/>
      </w:tblGrid>
      <w:tr w:rsidR="00F7779C" w:rsidTr="00931532">
        <w:tc>
          <w:tcPr>
            <w:tcW w:w="9072" w:type="dxa"/>
          </w:tcPr>
          <w:p w:rsidR="00F7779C" w:rsidRDefault="00F7779C" w:rsidP="00931532">
            <w:pPr>
              <w:pStyle w:val="NoSpacing"/>
            </w:pPr>
          </w:p>
          <w:p w:rsidR="00F7779C" w:rsidRDefault="00F7779C" w:rsidP="00931532">
            <w:pPr>
              <w:pStyle w:val="NoSpacing"/>
            </w:pPr>
          </w:p>
        </w:tc>
      </w:tr>
    </w:tbl>
    <w:p w:rsidR="00F7779C" w:rsidRDefault="00F7779C" w:rsidP="00CA06CA">
      <w:pPr>
        <w:pStyle w:val="Header1"/>
      </w:pPr>
      <w:bookmarkStart w:id="6" w:name="_Toc460431307"/>
      <w:r>
        <w:lastRenderedPageBreak/>
        <w:t>Installation</w:t>
      </w:r>
      <w:bookmarkEnd w:id="6"/>
    </w:p>
    <w:p w:rsidR="00F7779C" w:rsidRPr="00867B07" w:rsidRDefault="00F7779C" w:rsidP="00F7779C">
      <w:pPr>
        <w:pStyle w:val="NoSpacing"/>
        <w:rPr>
          <w:rFonts w:ascii="Verdana" w:hAnsi="Verdana"/>
          <w:i/>
          <w:sz w:val="20"/>
          <w:szCs w:val="20"/>
        </w:rPr>
      </w:pPr>
      <w:bookmarkStart w:id="7" w:name="_Toc369086427"/>
      <w:r w:rsidRPr="00867B07">
        <w:rPr>
          <w:rFonts w:ascii="Verdana" w:hAnsi="Verdana"/>
          <w:i/>
          <w:sz w:val="20"/>
          <w:szCs w:val="20"/>
        </w:rPr>
        <w:t>In case of web application, provide below details.</w:t>
      </w:r>
    </w:p>
    <w:p w:rsidR="00F7779C" w:rsidRDefault="00F7779C" w:rsidP="00F7779C">
      <w:pPr>
        <w:pStyle w:val="NoSpacing"/>
      </w:pPr>
    </w:p>
    <w:tbl>
      <w:tblPr>
        <w:tblStyle w:val="TableGrid"/>
        <w:tblW w:w="9414" w:type="dxa"/>
        <w:tblInd w:w="108" w:type="dxa"/>
        <w:tblLook w:val="04A0" w:firstRow="1" w:lastRow="0" w:firstColumn="1" w:lastColumn="0" w:noHBand="0" w:noVBand="1"/>
      </w:tblPr>
      <w:tblGrid>
        <w:gridCol w:w="3150"/>
        <w:gridCol w:w="6264"/>
      </w:tblGrid>
      <w:tr w:rsidR="00F7779C" w:rsidRPr="00CE6F3F" w:rsidTr="00931532">
        <w:tc>
          <w:tcPr>
            <w:tcW w:w="3150" w:type="dxa"/>
            <w:shd w:val="clear" w:color="auto" w:fill="A6A6A6" w:themeFill="background1" w:themeFillShade="A6"/>
          </w:tcPr>
          <w:p w:rsidR="00F7779C" w:rsidRPr="00CE6F3F" w:rsidRDefault="00F7779C" w:rsidP="00931532">
            <w:pPr>
              <w:pStyle w:val="NoSpacing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6264" w:type="dxa"/>
            <w:shd w:val="clear" w:color="auto" w:fill="A6A6A6" w:themeFill="background1" w:themeFillShade="A6"/>
          </w:tcPr>
          <w:p w:rsidR="00F7779C" w:rsidRPr="00CE6F3F" w:rsidRDefault="00F7779C" w:rsidP="00931532">
            <w:pPr>
              <w:pStyle w:val="NoSpacing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F7779C" w:rsidRPr="009F033B" w:rsidTr="00931532">
        <w:tc>
          <w:tcPr>
            <w:tcW w:w="3150" w:type="dxa"/>
          </w:tcPr>
          <w:p w:rsidR="00F7779C" w:rsidRDefault="00F7779C" w:rsidP="00931532">
            <w:pPr>
              <w:spacing w:line="240" w:lineRule="atLeast"/>
              <w:rPr>
                <w:iCs/>
                <w:lang w:eastAsia="nl-NL"/>
              </w:rPr>
            </w:pPr>
            <w:r>
              <w:rPr>
                <w:iCs/>
                <w:lang w:eastAsia="nl-NL"/>
              </w:rPr>
              <w:t>Web config file changes</w:t>
            </w:r>
          </w:p>
        </w:tc>
        <w:tc>
          <w:tcPr>
            <w:tcW w:w="6264" w:type="dxa"/>
          </w:tcPr>
          <w:p w:rsidR="00F7779C" w:rsidRDefault="00F7779C" w:rsidP="00931532">
            <w:pPr>
              <w:spacing w:line="240" w:lineRule="atLeast"/>
              <w:rPr>
                <w:rFonts w:cs="Arial"/>
                <w:lang w:eastAsia="nl-NL"/>
              </w:rPr>
            </w:pPr>
            <w:r>
              <w:rPr>
                <w:rFonts w:cs="Arial"/>
                <w:lang w:eastAsia="nl-NL"/>
              </w:rPr>
              <w:t>Mention the tags to be updated with aliases</w:t>
            </w:r>
          </w:p>
        </w:tc>
      </w:tr>
      <w:tr w:rsidR="00F7779C" w:rsidRPr="009F033B" w:rsidTr="00931532">
        <w:tc>
          <w:tcPr>
            <w:tcW w:w="3150" w:type="dxa"/>
          </w:tcPr>
          <w:p w:rsidR="00F7779C" w:rsidRPr="00342482" w:rsidRDefault="00F7779C" w:rsidP="00931532">
            <w:pPr>
              <w:spacing w:line="240" w:lineRule="atLeast"/>
              <w:rPr>
                <w:iCs/>
                <w:lang w:eastAsia="nl-NL"/>
              </w:rPr>
            </w:pPr>
            <w:r>
              <w:rPr>
                <w:iCs/>
                <w:lang w:eastAsia="nl-NL"/>
              </w:rPr>
              <w:t>Application Pool name to be created</w:t>
            </w:r>
          </w:p>
        </w:tc>
        <w:tc>
          <w:tcPr>
            <w:tcW w:w="6264" w:type="dxa"/>
          </w:tcPr>
          <w:p w:rsidR="00F7779C" w:rsidRDefault="00F7779C" w:rsidP="00931532">
            <w:pPr>
              <w:spacing w:line="240" w:lineRule="atLeast"/>
              <w:rPr>
                <w:rFonts w:cs="Arial"/>
                <w:lang w:eastAsia="nl-NL"/>
              </w:rPr>
            </w:pPr>
            <w:r>
              <w:rPr>
                <w:rFonts w:cs="Arial"/>
                <w:lang w:eastAsia="nl-NL"/>
              </w:rPr>
              <w:t>Name and settings</w:t>
            </w:r>
          </w:p>
        </w:tc>
      </w:tr>
      <w:tr w:rsidR="00F7779C" w:rsidRPr="009F033B" w:rsidTr="00931532">
        <w:tc>
          <w:tcPr>
            <w:tcW w:w="3150" w:type="dxa"/>
          </w:tcPr>
          <w:p w:rsidR="00F7779C" w:rsidRPr="00342482" w:rsidRDefault="00F7779C" w:rsidP="00931532">
            <w:pPr>
              <w:spacing w:line="240" w:lineRule="atLeast"/>
              <w:rPr>
                <w:iCs/>
                <w:lang w:eastAsia="nl-NL"/>
              </w:rPr>
            </w:pPr>
            <w:r>
              <w:rPr>
                <w:iCs/>
                <w:lang w:eastAsia="nl-NL"/>
              </w:rPr>
              <w:t>Website name</w:t>
            </w:r>
          </w:p>
        </w:tc>
        <w:tc>
          <w:tcPr>
            <w:tcW w:w="6264" w:type="dxa"/>
          </w:tcPr>
          <w:p w:rsidR="00F7779C" w:rsidRDefault="00F7779C" w:rsidP="00931532">
            <w:pPr>
              <w:spacing w:line="240" w:lineRule="atLeast"/>
              <w:rPr>
                <w:rFonts w:cs="Arial"/>
                <w:lang w:eastAsia="nl-NL"/>
              </w:rPr>
            </w:pPr>
            <w:r>
              <w:rPr>
                <w:rFonts w:cs="Arial"/>
                <w:lang w:eastAsia="nl-NL"/>
              </w:rPr>
              <w:t>Name and settings</w:t>
            </w:r>
          </w:p>
        </w:tc>
      </w:tr>
      <w:tr w:rsidR="00F7779C" w:rsidRPr="009F033B" w:rsidTr="00931532">
        <w:tc>
          <w:tcPr>
            <w:tcW w:w="3150" w:type="dxa"/>
          </w:tcPr>
          <w:p w:rsidR="00F7779C" w:rsidRPr="00342482" w:rsidRDefault="00F7779C" w:rsidP="00931532">
            <w:pPr>
              <w:spacing w:line="240" w:lineRule="atLeast"/>
              <w:rPr>
                <w:iCs/>
                <w:lang w:eastAsia="nl-NL"/>
              </w:rPr>
            </w:pPr>
            <w:r>
              <w:rPr>
                <w:iCs/>
                <w:lang w:eastAsia="nl-NL"/>
              </w:rPr>
              <w:t>Virtual Directories if any</w:t>
            </w:r>
          </w:p>
        </w:tc>
        <w:tc>
          <w:tcPr>
            <w:tcW w:w="6264" w:type="dxa"/>
          </w:tcPr>
          <w:p w:rsidR="00F7779C" w:rsidRDefault="00F7779C" w:rsidP="00931532">
            <w:pPr>
              <w:spacing w:line="240" w:lineRule="atLeast"/>
              <w:rPr>
                <w:rFonts w:cs="Arial"/>
                <w:lang w:eastAsia="nl-NL"/>
              </w:rPr>
            </w:pPr>
            <w:r>
              <w:rPr>
                <w:rFonts w:cs="Arial"/>
                <w:lang w:eastAsia="nl-NL"/>
              </w:rPr>
              <w:t>Name and settings</w:t>
            </w:r>
          </w:p>
        </w:tc>
      </w:tr>
      <w:tr w:rsidR="00F7779C" w:rsidRPr="009F033B" w:rsidTr="00931532">
        <w:tc>
          <w:tcPr>
            <w:tcW w:w="3150" w:type="dxa"/>
          </w:tcPr>
          <w:p w:rsidR="00F7779C" w:rsidRDefault="00F7779C" w:rsidP="00931532">
            <w:pPr>
              <w:pStyle w:val="NoSpacing"/>
            </w:pPr>
            <w:r>
              <w:t>Authentications to be enabled</w:t>
            </w:r>
          </w:p>
        </w:tc>
        <w:tc>
          <w:tcPr>
            <w:tcW w:w="6264" w:type="dxa"/>
          </w:tcPr>
          <w:p w:rsidR="00F7779C" w:rsidRDefault="00F7779C" w:rsidP="00931532">
            <w:pPr>
              <w:pStyle w:val="NoSpacing"/>
            </w:pPr>
            <w:r>
              <w:t>Type of authentication</w:t>
            </w:r>
          </w:p>
        </w:tc>
      </w:tr>
      <w:tr w:rsidR="00F7779C" w:rsidRPr="009F033B" w:rsidTr="00931532">
        <w:tc>
          <w:tcPr>
            <w:tcW w:w="3150" w:type="dxa"/>
          </w:tcPr>
          <w:p w:rsidR="00F7779C" w:rsidRDefault="00F7779C" w:rsidP="00931532">
            <w:pPr>
              <w:pStyle w:val="NoSpacing"/>
            </w:pPr>
            <w:r>
              <w:t>Default document to be moved</w:t>
            </w:r>
          </w:p>
        </w:tc>
        <w:tc>
          <w:tcPr>
            <w:tcW w:w="6264" w:type="dxa"/>
          </w:tcPr>
          <w:p w:rsidR="00F7779C" w:rsidRDefault="00F7779C" w:rsidP="00931532">
            <w:pPr>
              <w:pStyle w:val="NoSpacing"/>
            </w:pPr>
            <w:r>
              <w:t>Name of document</w:t>
            </w:r>
          </w:p>
        </w:tc>
      </w:tr>
      <w:tr w:rsidR="00F7779C" w:rsidRPr="009F033B" w:rsidTr="00931532">
        <w:tc>
          <w:tcPr>
            <w:tcW w:w="3150" w:type="dxa"/>
          </w:tcPr>
          <w:p w:rsidR="00F7779C" w:rsidRDefault="00F7779C" w:rsidP="00931532">
            <w:pPr>
              <w:pStyle w:val="NoSpacing"/>
            </w:pPr>
            <w:r>
              <w:t>Session state</w:t>
            </w:r>
          </w:p>
        </w:tc>
        <w:tc>
          <w:tcPr>
            <w:tcW w:w="6264" w:type="dxa"/>
          </w:tcPr>
          <w:p w:rsidR="00F7779C" w:rsidRDefault="00F7779C" w:rsidP="00931532">
            <w:pPr>
              <w:pStyle w:val="NoSpacing"/>
            </w:pPr>
            <w:r>
              <w:t>Applicable settings</w:t>
            </w:r>
          </w:p>
        </w:tc>
      </w:tr>
      <w:tr w:rsidR="00F7779C" w:rsidRPr="009F033B" w:rsidTr="00931532">
        <w:tc>
          <w:tcPr>
            <w:tcW w:w="3150" w:type="dxa"/>
          </w:tcPr>
          <w:p w:rsidR="00F7779C" w:rsidRDefault="00F7779C" w:rsidP="00931532">
            <w:pPr>
              <w:pStyle w:val="NoSpacing"/>
            </w:pPr>
            <w:r>
              <w:t>Any other settings</w:t>
            </w:r>
          </w:p>
        </w:tc>
        <w:tc>
          <w:tcPr>
            <w:tcW w:w="6264" w:type="dxa"/>
          </w:tcPr>
          <w:p w:rsidR="00F7779C" w:rsidRDefault="00F7779C" w:rsidP="00931532">
            <w:pPr>
              <w:pStyle w:val="NoSpacing"/>
            </w:pPr>
            <w:r>
              <w:t>If applicable</w:t>
            </w:r>
          </w:p>
        </w:tc>
      </w:tr>
    </w:tbl>
    <w:p w:rsidR="00F7779C" w:rsidRDefault="00F7779C" w:rsidP="00F7779C">
      <w:pPr>
        <w:pStyle w:val="NoSpacing"/>
        <w:rPr>
          <w:b/>
          <w:lang w:val="en-GB"/>
        </w:rPr>
      </w:pPr>
    </w:p>
    <w:p w:rsidR="00F7779C" w:rsidRDefault="00F7779C" w:rsidP="00F7779C">
      <w:pPr>
        <w:pStyle w:val="NoSpacing"/>
      </w:pPr>
    </w:p>
    <w:p w:rsidR="00F7779C" w:rsidRPr="00867B07" w:rsidRDefault="00F7779C" w:rsidP="00F7779C">
      <w:pPr>
        <w:pStyle w:val="NoSpacing"/>
        <w:rPr>
          <w:rFonts w:ascii="Verdana" w:hAnsi="Verdana"/>
          <w:i/>
          <w:sz w:val="20"/>
          <w:szCs w:val="20"/>
        </w:rPr>
      </w:pPr>
      <w:r w:rsidRPr="00867B07">
        <w:rPr>
          <w:rFonts w:ascii="Verdana" w:hAnsi="Verdana"/>
          <w:i/>
          <w:sz w:val="20"/>
          <w:szCs w:val="20"/>
        </w:rPr>
        <w:t>In case the application has aliases, provide details in the table below.</w:t>
      </w:r>
    </w:p>
    <w:p w:rsidR="00F7779C" w:rsidRPr="00867B07" w:rsidRDefault="00F7779C" w:rsidP="00F7779C">
      <w:pPr>
        <w:pStyle w:val="NoSpacing"/>
        <w:rPr>
          <w:rFonts w:ascii="Verdana" w:hAnsi="Verdana"/>
          <w:i/>
          <w:sz w:val="20"/>
          <w:szCs w:val="20"/>
        </w:rPr>
      </w:pPr>
    </w:p>
    <w:tbl>
      <w:tblPr>
        <w:tblStyle w:val="TableGrid"/>
        <w:tblW w:w="9066" w:type="dxa"/>
        <w:tblInd w:w="108" w:type="dxa"/>
        <w:tblLook w:val="04A0" w:firstRow="1" w:lastRow="0" w:firstColumn="1" w:lastColumn="0" w:noHBand="0" w:noVBand="1"/>
      </w:tblPr>
      <w:tblGrid>
        <w:gridCol w:w="1384"/>
        <w:gridCol w:w="1937"/>
        <w:gridCol w:w="2128"/>
        <w:gridCol w:w="2003"/>
        <w:gridCol w:w="1614"/>
      </w:tblGrid>
      <w:tr w:rsidR="00172CF5" w:rsidRPr="00CE6F3F" w:rsidTr="00172CF5">
        <w:tc>
          <w:tcPr>
            <w:tcW w:w="1384" w:type="dxa"/>
            <w:shd w:val="clear" w:color="auto" w:fill="A6A6A6" w:themeFill="background1" w:themeFillShade="A6"/>
          </w:tcPr>
          <w:p w:rsidR="00172CF5" w:rsidRPr="00CE6F3F" w:rsidRDefault="00172CF5" w:rsidP="00931532">
            <w:pPr>
              <w:pStyle w:val="NoSpacing"/>
              <w:rPr>
                <w:b/>
              </w:rPr>
            </w:pPr>
            <w:r>
              <w:rPr>
                <w:b/>
              </w:rPr>
              <w:t>Alias Name</w:t>
            </w:r>
          </w:p>
        </w:tc>
        <w:tc>
          <w:tcPr>
            <w:tcW w:w="1937" w:type="dxa"/>
            <w:shd w:val="clear" w:color="auto" w:fill="A6A6A6" w:themeFill="background1" w:themeFillShade="A6"/>
          </w:tcPr>
          <w:p w:rsidR="00172CF5" w:rsidRDefault="00172CF5" w:rsidP="00931532">
            <w:pPr>
              <w:pStyle w:val="NoSpacing"/>
              <w:rPr>
                <w:b/>
              </w:rPr>
            </w:pPr>
            <w:r>
              <w:rPr>
                <w:b/>
              </w:rPr>
              <w:t>Alias Description</w:t>
            </w:r>
          </w:p>
        </w:tc>
        <w:tc>
          <w:tcPr>
            <w:tcW w:w="2128" w:type="dxa"/>
            <w:shd w:val="clear" w:color="auto" w:fill="A6A6A6" w:themeFill="background1" w:themeFillShade="A6"/>
          </w:tcPr>
          <w:p w:rsidR="00172CF5" w:rsidRDefault="00172CF5" w:rsidP="00931532">
            <w:pPr>
              <w:pStyle w:val="NoSpacing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2003" w:type="dxa"/>
            <w:shd w:val="clear" w:color="auto" w:fill="A6A6A6" w:themeFill="background1" w:themeFillShade="A6"/>
          </w:tcPr>
          <w:p w:rsidR="00172CF5" w:rsidRDefault="00172CF5" w:rsidP="00931532">
            <w:pPr>
              <w:pStyle w:val="NoSpacing"/>
              <w:rPr>
                <w:b/>
              </w:rPr>
            </w:pPr>
            <w:r>
              <w:rPr>
                <w:b/>
              </w:rPr>
              <w:t>Parameter Value</w:t>
            </w:r>
          </w:p>
        </w:tc>
        <w:tc>
          <w:tcPr>
            <w:tcW w:w="1614" w:type="dxa"/>
            <w:shd w:val="clear" w:color="auto" w:fill="A6A6A6" w:themeFill="background1" w:themeFillShade="A6"/>
          </w:tcPr>
          <w:p w:rsidR="00172CF5" w:rsidRDefault="00172CF5" w:rsidP="00931532">
            <w:pPr>
              <w:pStyle w:val="NoSpacing"/>
              <w:rPr>
                <w:b/>
              </w:rPr>
            </w:pPr>
            <w:r>
              <w:rPr>
                <w:b/>
              </w:rPr>
              <w:t>Domain</w:t>
            </w:r>
          </w:p>
        </w:tc>
      </w:tr>
      <w:tr w:rsidR="00172CF5" w:rsidRPr="009F033B" w:rsidTr="00172CF5">
        <w:tc>
          <w:tcPr>
            <w:tcW w:w="1384" w:type="dxa"/>
          </w:tcPr>
          <w:p w:rsidR="00172CF5" w:rsidRDefault="00172CF5" w:rsidP="00931532">
            <w:pPr>
              <w:spacing w:line="240" w:lineRule="atLeast"/>
              <w:rPr>
                <w:iCs/>
                <w:lang w:eastAsia="nl-NL"/>
              </w:rPr>
            </w:pPr>
          </w:p>
        </w:tc>
        <w:tc>
          <w:tcPr>
            <w:tcW w:w="1937" w:type="dxa"/>
          </w:tcPr>
          <w:p w:rsidR="00172CF5" w:rsidRDefault="00172CF5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</w:tc>
        <w:tc>
          <w:tcPr>
            <w:tcW w:w="2128" w:type="dxa"/>
          </w:tcPr>
          <w:p w:rsidR="00172CF5" w:rsidRDefault="00172CF5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</w:tc>
        <w:tc>
          <w:tcPr>
            <w:tcW w:w="2003" w:type="dxa"/>
          </w:tcPr>
          <w:p w:rsidR="00172CF5" w:rsidRDefault="00172CF5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</w:tc>
        <w:tc>
          <w:tcPr>
            <w:tcW w:w="1614" w:type="dxa"/>
          </w:tcPr>
          <w:p w:rsidR="00172CF5" w:rsidRDefault="00172CF5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</w:tc>
      </w:tr>
      <w:tr w:rsidR="00172CF5" w:rsidRPr="009F033B" w:rsidTr="00172CF5">
        <w:tc>
          <w:tcPr>
            <w:tcW w:w="1384" w:type="dxa"/>
          </w:tcPr>
          <w:p w:rsidR="00172CF5" w:rsidRPr="00342482" w:rsidRDefault="00172CF5" w:rsidP="00931532">
            <w:pPr>
              <w:spacing w:line="240" w:lineRule="atLeast"/>
              <w:rPr>
                <w:iCs/>
                <w:lang w:eastAsia="nl-NL"/>
              </w:rPr>
            </w:pPr>
          </w:p>
        </w:tc>
        <w:tc>
          <w:tcPr>
            <w:tcW w:w="1937" w:type="dxa"/>
          </w:tcPr>
          <w:p w:rsidR="00172CF5" w:rsidRDefault="00172CF5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</w:tc>
        <w:tc>
          <w:tcPr>
            <w:tcW w:w="2128" w:type="dxa"/>
          </w:tcPr>
          <w:p w:rsidR="00172CF5" w:rsidRDefault="00172CF5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</w:tc>
        <w:tc>
          <w:tcPr>
            <w:tcW w:w="2003" w:type="dxa"/>
          </w:tcPr>
          <w:p w:rsidR="00172CF5" w:rsidRDefault="00172CF5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</w:tc>
        <w:tc>
          <w:tcPr>
            <w:tcW w:w="1614" w:type="dxa"/>
          </w:tcPr>
          <w:p w:rsidR="00172CF5" w:rsidRDefault="00172CF5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</w:tc>
      </w:tr>
      <w:tr w:rsidR="00172CF5" w:rsidRPr="009F033B" w:rsidTr="00172CF5">
        <w:tc>
          <w:tcPr>
            <w:tcW w:w="1384" w:type="dxa"/>
          </w:tcPr>
          <w:p w:rsidR="00172CF5" w:rsidRPr="00342482" w:rsidRDefault="00172CF5" w:rsidP="00931532">
            <w:pPr>
              <w:spacing w:line="240" w:lineRule="atLeast"/>
              <w:rPr>
                <w:iCs/>
                <w:lang w:eastAsia="nl-NL"/>
              </w:rPr>
            </w:pPr>
          </w:p>
        </w:tc>
        <w:tc>
          <w:tcPr>
            <w:tcW w:w="1937" w:type="dxa"/>
          </w:tcPr>
          <w:p w:rsidR="00172CF5" w:rsidRDefault="00172CF5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</w:tc>
        <w:tc>
          <w:tcPr>
            <w:tcW w:w="2128" w:type="dxa"/>
          </w:tcPr>
          <w:p w:rsidR="00172CF5" w:rsidRDefault="00172CF5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</w:tc>
        <w:tc>
          <w:tcPr>
            <w:tcW w:w="2003" w:type="dxa"/>
          </w:tcPr>
          <w:p w:rsidR="00172CF5" w:rsidRDefault="00172CF5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</w:tc>
        <w:tc>
          <w:tcPr>
            <w:tcW w:w="1614" w:type="dxa"/>
          </w:tcPr>
          <w:p w:rsidR="00172CF5" w:rsidRDefault="00172CF5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</w:tc>
      </w:tr>
      <w:tr w:rsidR="00172CF5" w:rsidRPr="009F033B" w:rsidTr="00172CF5">
        <w:tc>
          <w:tcPr>
            <w:tcW w:w="1384" w:type="dxa"/>
          </w:tcPr>
          <w:p w:rsidR="00172CF5" w:rsidRPr="00342482" w:rsidRDefault="00172CF5" w:rsidP="00931532">
            <w:pPr>
              <w:spacing w:line="240" w:lineRule="atLeast"/>
              <w:rPr>
                <w:iCs/>
                <w:lang w:eastAsia="nl-NL"/>
              </w:rPr>
            </w:pPr>
          </w:p>
        </w:tc>
        <w:tc>
          <w:tcPr>
            <w:tcW w:w="1937" w:type="dxa"/>
          </w:tcPr>
          <w:p w:rsidR="00172CF5" w:rsidRDefault="00172CF5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</w:tc>
        <w:tc>
          <w:tcPr>
            <w:tcW w:w="2128" w:type="dxa"/>
          </w:tcPr>
          <w:p w:rsidR="00172CF5" w:rsidRDefault="00172CF5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</w:tc>
        <w:tc>
          <w:tcPr>
            <w:tcW w:w="2003" w:type="dxa"/>
          </w:tcPr>
          <w:p w:rsidR="00172CF5" w:rsidRDefault="00172CF5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</w:tc>
        <w:tc>
          <w:tcPr>
            <w:tcW w:w="1614" w:type="dxa"/>
          </w:tcPr>
          <w:p w:rsidR="00172CF5" w:rsidRDefault="00172CF5" w:rsidP="00931532">
            <w:pPr>
              <w:spacing w:line="240" w:lineRule="atLeast"/>
              <w:rPr>
                <w:rFonts w:cs="Arial"/>
                <w:lang w:eastAsia="nl-NL"/>
              </w:rPr>
            </w:pPr>
          </w:p>
        </w:tc>
      </w:tr>
    </w:tbl>
    <w:p w:rsidR="00F7779C" w:rsidRDefault="00F7779C" w:rsidP="00F7779C">
      <w:pPr>
        <w:pStyle w:val="NoSpacing"/>
        <w:rPr>
          <w:b/>
          <w:lang w:val="en-GB"/>
        </w:rPr>
      </w:pPr>
    </w:p>
    <w:p w:rsidR="00F7779C" w:rsidRDefault="00F7779C" w:rsidP="00F7779C">
      <w:pPr>
        <w:pStyle w:val="NoSpacing"/>
        <w:rPr>
          <w:b/>
          <w:lang w:val="en-GB"/>
        </w:rPr>
      </w:pPr>
    </w:p>
    <w:p w:rsidR="00F7779C" w:rsidRDefault="00F7779C" w:rsidP="00F7779C">
      <w:pPr>
        <w:pStyle w:val="NoSpacing"/>
        <w:rPr>
          <w:b/>
          <w:lang w:val="en-GB"/>
        </w:rPr>
      </w:pPr>
      <w:r>
        <w:rPr>
          <w:b/>
          <w:lang w:val="en-GB"/>
        </w:rPr>
        <w:t>Detailed Installation Steps:</w:t>
      </w:r>
    </w:p>
    <w:p w:rsidR="00F7779C" w:rsidRDefault="00F7779C" w:rsidP="00F7779C">
      <w:pPr>
        <w:pStyle w:val="NoSpacing"/>
        <w:rPr>
          <w:lang w:val="en-GB"/>
        </w:rPr>
      </w:pPr>
      <w:r w:rsidRPr="009B5BB3">
        <w:rPr>
          <w:i/>
          <w:lang w:val="en-GB"/>
        </w:rPr>
        <w:t xml:space="preserve">Please provide </w:t>
      </w:r>
      <w:r>
        <w:rPr>
          <w:i/>
          <w:lang w:val="en-GB"/>
        </w:rPr>
        <w:t xml:space="preserve">the installation steps </w:t>
      </w:r>
      <w:r w:rsidRPr="00EB531B">
        <w:rPr>
          <w:i/>
          <w:lang w:val="en-GB"/>
        </w:rPr>
        <w:t>(With Screenshots)</w:t>
      </w:r>
      <w:r>
        <w:rPr>
          <w:i/>
          <w:lang w:val="en-GB"/>
        </w:rPr>
        <w:t xml:space="preserve"> or detailed instructions for module creation below.</w:t>
      </w:r>
    </w:p>
    <w:p w:rsidR="00F7779C" w:rsidRDefault="00F7779C" w:rsidP="00F7779C">
      <w:pPr>
        <w:pStyle w:val="NoSpacing"/>
        <w:rPr>
          <w:lang w:val="en-GB"/>
        </w:rPr>
      </w:pPr>
    </w:p>
    <w:p w:rsidR="00F7779C" w:rsidRDefault="00F7779C" w:rsidP="00F7779C">
      <w:pPr>
        <w:pStyle w:val="NoSpacing"/>
        <w:rPr>
          <w:lang w:val="en-GB"/>
        </w:rPr>
      </w:pPr>
    </w:p>
    <w:p w:rsidR="00F7779C" w:rsidRDefault="00F7779C" w:rsidP="00F7779C">
      <w:pPr>
        <w:pStyle w:val="NoSpacing"/>
        <w:rPr>
          <w:lang w:val="en-GB"/>
        </w:rPr>
      </w:pPr>
    </w:p>
    <w:p w:rsidR="00F7779C" w:rsidRDefault="00F7779C" w:rsidP="00F7779C">
      <w:pPr>
        <w:pStyle w:val="NoSpacing"/>
        <w:rPr>
          <w:b/>
          <w:lang w:val="en-GB"/>
        </w:rPr>
      </w:pPr>
    </w:p>
    <w:p w:rsidR="00F7779C" w:rsidRPr="009B5BB3" w:rsidRDefault="00F7779C" w:rsidP="00F7779C">
      <w:pPr>
        <w:pStyle w:val="NoSpacing"/>
        <w:rPr>
          <w:b/>
          <w:lang w:val="en-GB"/>
        </w:rPr>
      </w:pPr>
      <w:r w:rsidRPr="009B5BB3">
        <w:rPr>
          <w:b/>
          <w:lang w:val="en-GB"/>
        </w:rPr>
        <w:t>Additional Information</w:t>
      </w:r>
      <w:bookmarkEnd w:id="7"/>
    </w:p>
    <w:p w:rsidR="00F7779C" w:rsidRPr="009B5BB3" w:rsidRDefault="00F7779C" w:rsidP="00F7779C">
      <w:pPr>
        <w:pStyle w:val="NoSpacing"/>
        <w:rPr>
          <w:lang w:val="en-GB"/>
        </w:rPr>
      </w:pPr>
      <w:r w:rsidRPr="009B5BB3">
        <w:rPr>
          <w:i/>
          <w:lang w:val="en-GB"/>
        </w:rPr>
        <w:t>Please provide here any additional information that is not covered in any of the above sections, that you think would be helpful in packaging this application.</w:t>
      </w:r>
    </w:p>
    <w:p w:rsidR="00F7779C" w:rsidRDefault="00F7779C" w:rsidP="00F7779C">
      <w:pPr>
        <w:pStyle w:val="NoSpacing"/>
        <w:rPr>
          <w:lang w:val="en-GB"/>
        </w:rPr>
      </w:pPr>
    </w:p>
    <w:tbl>
      <w:tblPr>
        <w:tblW w:w="941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415"/>
      </w:tblGrid>
      <w:tr w:rsidR="00F7779C" w:rsidRPr="009B5BB3" w:rsidTr="00931532">
        <w:trPr>
          <w:trHeight w:val="1126"/>
        </w:trPr>
        <w:tc>
          <w:tcPr>
            <w:tcW w:w="9415" w:type="dxa"/>
          </w:tcPr>
          <w:p w:rsidR="00F7779C" w:rsidRPr="009B5BB3" w:rsidRDefault="00F7779C" w:rsidP="00931532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&lt;Screenshots if available&gt;</w:t>
            </w:r>
          </w:p>
        </w:tc>
      </w:tr>
    </w:tbl>
    <w:p w:rsidR="00F7779C" w:rsidRDefault="00F7779C" w:rsidP="00CA06CA">
      <w:pPr>
        <w:pStyle w:val="Header1"/>
      </w:pPr>
      <w:bookmarkStart w:id="8" w:name="_Toc460431308"/>
      <w:r>
        <w:lastRenderedPageBreak/>
        <w:t>Post-Install Configurations</w:t>
      </w:r>
      <w:bookmarkEnd w:id="8"/>
    </w:p>
    <w:p w:rsidR="00F7779C" w:rsidRDefault="00F7779C" w:rsidP="00F7779C">
      <w:pPr>
        <w:pStyle w:val="Header2"/>
      </w:pPr>
      <w:r>
        <w:t>Shortcuts</w:t>
      </w:r>
    </w:p>
    <w:p w:rsidR="00F7779C" w:rsidRPr="00A54932" w:rsidRDefault="00F7779C" w:rsidP="00F7779C">
      <w:pPr>
        <w:pStyle w:val="NoSpacing"/>
        <w:rPr>
          <w:rFonts w:ascii="Verdana" w:hAnsi="Verdana"/>
          <w:b/>
          <w:i/>
          <w:sz w:val="20"/>
          <w:szCs w:val="20"/>
        </w:rPr>
      </w:pPr>
      <w:r w:rsidRPr="00A54932">
        <w:rPr>
          <w:rFonts w:ascii="Verdana" w:hAnsi="Verdana"/>
          <w:i/>
          <w:sz w:val="20"/>
          <w:szCs w:val="20"/>
        </w:rPr>
        <w:t xml:space="preserve">Shortcuts will be </w:t>
      </w:r>
      <w:r>
        <w:rPr>
          <w:rFonts w:ascii="Verdana" w:hAnsi="Verdana"/>
          <w:i/>
          <w:sz w:val="20"/>
          <w:szCs w:val="20"/>
        </w:rPr>
        <w:t>kept</w:t>
      </w:r>
      <w:r w:rsidRPr="00A54932">
        <w:rPr>
          <w:rFonts w:ascii="Verdana" w:hAnsi="Verdana"/>
          <w:i/>
          <w:sz w:val="20"/>
          <w:szCs w:val="20"/>
        </w:rPr>
        <w:t xml:space="preserve"> </w:t>
      </w:r>
      <w:r>
        <w:rPr>
          <w:rFonts w:ascii="Verdana" w:hAnsi="Verdana"/>
          <w:i/>
          <w:sz w:val="20"/>
          <w:szCs w:val="20"/>
        </w:rPr>
        <w:t>as it is,</w:t>
      </w:r>
      <w:r w:rsidRPr="00A54932">
        <w:rPr>
          <w:rFonts w:ascii="Verdana" w:hAnsi="Verdana"/>
          <w:i/>
          <w:sz w:val="20"/>
          <w:szCs w:val="20"/>
        </w:rPr>
        <w:t xml:space="preserve"> unless specified otherwise in the table below. </w:t>
      </w:r>
      <w:r w:rsidRPr="00A54932">
        <w:rPr>
          <w:rFonts w:ascii="Verdana" w:hAnsi="Verdana"/>
          <w:b/>
          <w:i/>
          <w:sz w:val="20"/>
          <w:szCs w:val="20"/>
        </w:rPr>
        <w:t>For NT1 applications, provide icon file for each shortcut in 32</w:t>
      </w:r>
      <w:r>
        <w:rPr>
          <w:rFonts w:ascii="Verdana" w:hAnsi="Verdana"/>
          <w:b/>
          <w:i/>
          <w:sz w:val="20"/>
          <w:szCs w:val="20"/>
        </w:rPr>
        <w:t>”</w:t>
      </w:r>
      <w:r w:rsidRPr="00A54932">
        <w:rPr>
          <w:rFonts w:ascii="Verdana" w:hAnsi="Verdana"/>
          <w:b/>
          <w:i/>
          <w:sz w:val="20"/>
          <w:szCs w:val="20"/>
        </w:rPr>
        <w:t>x32</w:t>
      </w:r>
      <w:r>
        <w:rPr>
          <w:rFonts w:ascii="Verdana" w:hAnsi="Verdana"/>
          <w:b/>
          <w:i/>
          <w:sz w:val="20"/>
          <w:szCs w:val="20"/>
        </w:rPr>
        <w:t>”</w:t>
      </w:r>
      <w:r w:rsidRPr="00A54932">
        <w:rPr>
          <w:rFonts w:ascii="Verdana" w:hAnsi="Verdana"/>
          <w:b/>
          <w:i/>
          <w:sz w:val="20"/>
          <w:szCs w:val="20"/>
        </w:rPr>
        <w:t xml:space="preserve"> format.</w:t>
      </w:r>
    </w:p>
    <w:p w:rsidR="00F7779C" w:rsidRPr="00A54932" w:rsidRDefault="00F7779C" w:rsidP="00F7779C">
      <w:pPr>
        <w:pStyle w:val="NoSpacing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40"/>
        <w:gridCol w:w="2384"/>
        <w:gridCol w:w="1538"/>
        <w:gridCol w:w="2904"/>
      </w:tblGrid>
      <w:tr w:rsidR="00F7779C" w:rsidRPr="00A54932" w:rsidTr="00931532">
        <w:tc>
          <w:tcPr>
            <w:tcW w:w="2268" w:type="dxa"/>
            <w:shd w:val="clear" w:color="auto" w:fill="A6A6A6" w:themeFill="background1" w:themeFillShade="A6"/>
          </w:tcPr>
          <w:p w:rsidR="00F7779C" w:rsidRPr="00A54932" w:rsidRDefault="00F7779C" w:rsidP="00931532">
            <w:pPr>
              <w:pStyle w:val="NoSpacing"/>
              <w:rPr>
                <w:rFonts w:ascii="Calibri" w:hAnsi="Calibri"/>
                <w:b/>
                <w:szCs w:val="24"/>
              </w:rPr>
            </w:pPr>
            <w:r w:rsidRPr="00A54932">
              <w:rPr>
                <w:rFonts w:ascii="Calibri" w:hAnsi="Calibri"/>
                <w:b/>
                <w:szCs w:val="24"/>
              </w:rPr>
              <w:t>Start Menu folder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F7779C" w:rsidRPr="00A54932" w:rsidRDefault="00F7779C" w:rsidP="00931532">
            <w:pPr>
              <w:pStyle w:val="NoSpacing"/>
              <w:rPr>
                <w:rFonts w:ascii="Calibri" w:hAnsi="Calibri"/>
                <w:b/>
                <w:szCs w:val="24"/>
              </w:rPr>
            </w:pPr>
            <w:r w:rsidRPr="00A54932">
              <w:rPr>
                <w:rFonts w:ascii="Calibri" w:hAnsi="Calibri"/>
                <w:b/>
                <w:szCs w:val="24"/>
              </w:rPr>
              <w:t>Shortcut Name</w:t>
            </w:r>
          </w:p>
        </w:tc>
        <w:tc>
          <w:tcPr>
            <w:tcW w:w="1556" w:type="dxa"/>
            <w:shd w:val="clear" w:color="auto" w:fill="A6A6A6" w:themeFill="background1" w:themeFillShade="A6"/>
          </w:tcPr>
          <w:p w:rsidR="00F7779C" w:rsidRPr="00A54932" w:rsidRDefault="00F7779C" w:rsidP="00931532">
            <w:pPr>
              <w:pStyle w:val="NoSpacing"/>
              <w:rPr>
                <w:rFonts w:ascii="Calibri" w:hAnsi="Calibri"/>
                <w:b/>
                <w:szCs w:val="24"/>
              </w:rPr>
            </w:pPr>
            <w:r w:rsidRPr="00A54932">
              <w:rPr>
                <w:rFonts w:ascii="Calibri" w:hAnsi="Calibri"/>
                <w:b/>
                <w:szCs w:val="24"/>
              </w:rPr>
              <w:t>Icon</w:t>
            </w:r>
          </w:p>
        </w:tc>
        <w:tc>
          <w:tcPr>
            <w:tcW w:w="2944" w:type="dxa"/>
            <w:shd w:val="clear" w:color="auto" w:fill="A6A6A6" w:themeFill="background1" w:themeFillShade="A6"/>
          </w:tcPr>
          <w:p w:rsidR="00F7779C" w:rsidRPr="00A54932" w:rsidRDefault="00F7779C" w:rsidP="00931532">
            <w:pPr>
              <w:pStyle w:val="NoSpacing"/>
              <w:rPr>
                <w:rFonts w:ascii="Calibri" w:hAnsi="Calibri"/>
                <w:b/>
                <w:szCs w:val="24"/>
              </w:rPr>
            </w:pPr>
            <w:r w:rsidRPr="00A54932">
              <w:rPr>
                <w:rFonts w:ascii="Calibri" w:hAnsi="Calibri"/>
                <w:b/>
                <w:szCs w:val="24"/>
              </w:rPr>
              <w:t>Target</w:t>
            </w:r>
          </w:p>
        </w:tc>
      </w:tr>
      <w:tr w:rsidR="00F7779C" w:rsidRPr="00A54932" w:rsidTr="00931532">
        <w:tc>
          <w:tcPr>
            <w:tcW w:w="2268" w:type="dxa"/>
          </w:tcPr>
          <w:p w:rsidR="00F7779C" w:rsidRPr="00A54932" w:rsidRDefault="00F7779C" w:rsidP="00931532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10" w:type="dxa"/>
          </w:tcPr>
          <w:p w:rsidR="00F7779C" w:rsidRPr="00A54932" w:rsidRDefault="00F7779C" w:rsidP="00931532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56" w:type="dxa"/>
          </w:tcPr>
          <w:p w:rsidR="00F7779C" w:rsidRPr="00A54932" w:rsidRDefault="00F7779C" w:rsidP="00931532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44" w:type="dxa"/>
          </w:tcPr>
          <w:p w:rsidR="00F7779C" w:rsidRPr="00A54932" w:rsidRDefault="00F7779C" w:rsidP="00931532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</w:tr>
      <w:tr w:rsidR="00F7779C" w:rsidRPr="00A54932" w:rsidTr="00931532">
        <w:tc>
          <w:tcPr>
            <w:tcW w:w="2268" w:type="dxa"/>
          </w:tcPr>
          <w:p w:rsidR="00F7779C" w:rsidRPr="00A54932" w:rsidRDefault="00F7779C" w:rsidP="00931532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10" w:type="dxa"/>
          </w:tcPr>
          <w:p w:rsidR="00F7779C" w:rsidRPr="00A54932" w:rsidRDefault="00F7779C" w:rsidP="00931532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56" w:type="dxa"/>
          </w:tcPr>
          <w:p w:rsidR="00F7779C" w:rsidRPr="00A54932" w:rsidRDefault="00F7779C" w:rsidP="00931532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44" w:type="dxa"/>
          </w:tcPr>
          <w:p w:rsidR="00F7779C" w:rsidRPr="00A54932" w:rsidRDefault="00F7779C" w:rsidP="00931532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F7779C" w:rsidRDefault="00F7779C" w:rsidP="00F7779C">
      <w:pPr>
        <w:pStyle w:val="NoSpacing"/>
        <w:rPr>
          <w:rFonts w:ascii="Verdana" w:hAnsi="Verdana"/>
          <w:sz w:val="20"/>
          <w:szCs w:val="20"/>
        </w:rPr>
      </w:pPr>
    </w:p>
    <w:p w:rsidR="00F7779C" w:rsidRDefault="00F7779C" w:rsidP="00F7779C">
      <w:pPr>
        <w:pStyle w:val="Header2"/>
        <w:numPr>
          <w:ilvl w:val="1"/>
          <w:numId w:val="26"/>
        </w:numPr>
      </w:pPr>
      <w:r>
        <w:t>Permissions</w:t>
      </w:r>
    </w:p>
    <w:p w:rsidR="00F7779C" w:rsidRDefault="00F7779C" w:rsidP="00F7779C">
      <w:pPr>
        <w:pStyle w:val="NoSpacing"/>
        <w:rPr>
          <w:rFonts w:ascii="Verdana" w:hAnsi="Verdana"/>
          <w:i/>
          <w:sz w:val="20"/>
          <w:szCs w:val="20"/>
        </w:rPr>
      </w:pPr>
      <w:r w:rsidRPr="00A54932">
        <w:rPr>
          <w:rFonts w:ascii="Verdana" w:hAnsi="Verdana"/>
          <w:i/>
          <w:sz w:val="20"/>
          <w:szCs w:val="20"/>
        </w:rPr>
        <w:t>Default permissions will be used unless specified otherwise in the table below.</w:t>
      </w:r>
    </w:p>
    <w:p w:rsidR="00F7779C" w:rsidRDefault="00F7779C" w:rsidP="00F7779C">
      <w:pPr>
        <w:pStyle w:val="NoSpacing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80"/>
        <w:gridCol w:w="2820"/>
        <w:gridCol w:w="1762"/>
      </w:tblGrid>
      <w:tr w:rsidR="00F7779C" w:rsidRPr="00CE6F3F" w:rsidTr="00931532">
        <w:trPr>
          <w:trHeight w:val="288"/>
        </w:trPr>
        <w:tc>
          <w:tcPr>
            <w:tcW w:w="3880" w:type="dxa"/>
            <w:shd w:val="clear" w:color="auto" w:fill="A6A6A6" w:themeFill="background1" w:themeFillShade="A6"/>
          </w:tcPr>
          <w:p w:rsidR="00F7779C" w:rsidRPr="00CE6F3F" w:rsidRDefault="00F7779C" w:rsidP="00931532">
            <w:pPr>
              <w:pStyle w:val="NoSpacing"/>
              <w:rPr>
                <w:b/>
              </w:rPr>
            </w:pPr>
            <w:r>
              <w:rPr>
                <w:b/>
              </w:rPr>
              <w:t>File/Folder Path or Registry Hive</w:t>
            </w:r>
          </w:p>
        </w:tc>
        <w:tc>
          <w:tcPr>
            <w:tcW w:w="2820" w:type="dxa"/>
            <w:shd w:val="clear" w:color="auto" w:fill="A6A6A6" w:themeFill="background1" w:themeFillShade="A6"/>
          </w:tcPr>
          <w:p w:rsidR="00F7779C" w:rsidRDefault="00F7779C" w:rsidP="00931532">
            <w:pPr>
              <w:pStyle w:val="NoSpacing"/>
              <w:rPr>
                <w:b/>
              </w:rPr>
            </w:pPr>
            <w:r>
              <w:rPr>
                <w:b/>
              </w:rPr>
              <w:t>Application/User Group</w:t>
            </w:r>
          </w:p>
        </w:tc>
        <w:tc>
          <w:tcPr>
            <w:tcW w:w="1762" w:type="dxa"/>
            <w:shd w:val="clear" w:color="auto" w:fill="A6A6A6" w:themeFill="background1" w:themeFillShade="A6"/>
          </w:tcPr>
          <w:p w:rsidR="00F7779C" w:rsidRDefault="00F7779C" w:rsidP="00931532">
            <w:pPr>
              <w:pStyle w:val="NoSpacing"/>
              <w:rPr>
                <w:b/>
              </w:rPr>
            </w:pPr>
            <w:r>
              <w:rPr>
                <w:b/>
              </w:rPr>
              <w:t>Rights</w:t>
            </w:r>
          </w:p>
        </w:tc>
      </w:tr>
      <w:tr w:rsidR="00F7779C" w:rsidRPr="00A75576" w:rsidTr="00931532">
        <w:trPr>
          <w:trHeight w:val="288"/>
        </w:trPr>
        <w:tc>
          <w:tcPr>
            <w:tcW w:w="3880" w:type="dxa"/>
          </w:tcPr>
          <w:p w:rsidR="00F7779C" w:rsidRDefault="00F7779C" w:rsidP="00931532">
            <w:pPr>
              <w:pStyle w:val="NoSpacing"/>
            </w:pPr>
          </w:p>
        </w:tc>
        <w:tc>
          <w:tcPr>
            <w:tcW w:w="2820" w:type="dxa"/>
          </w:tcPr>
          <w:p w:rsidR="00F7779C" w:rsidRDefault="00F7779C" w:rsidP="00931532">
            <w:pPr>
              <w:pStyle w:val="NoSpacing"/>
            </w:pPr>
          </w:p>
        </w:tc>
        <w:tc>
          <w:tcPr>
            <w:tcW w:w="1762" w:type="dxa"/>
          </w:tcPr>
          <w:p w:rsidR="00F7779C" w:rsidRDefault="00F7779C" w:rsidP="00931532">
            <w:pPr>
              <w:pStyle w:val="NoSpacing"/>
            </w:pPr>
          </w:p>
        </w:tc>
      </w:tr>
      <w:tr w:rsidR="00F7779C" w:rsidRPr="00A75576" w:rsidTr="00931532">
        <w:trPr>
          <w:trHeight w:val="288"/>
        </w:trPr>
        <w:tc>
          <w:tcPr>
            <w:tcW w:w="3880" w:type="dxa"/>
          </w:tcPr>
          <w:p w:rsidR="00F7779C" w:rsidRDefault="00F7779C" w:rsidP="00931532">
            <w:pPr>
              <w:pStyle w:val="NoSpacing"/>
            </w:pPr>
          </w:p>
        </w:tc>
        <w:tc>
          <w:tcPr>
            <w:tcW w:w="2820" w:type="dxa"/>
          </w:tcPr>
          <w:p w:rsidR="00F7779C" w:rsidRDefault="00F7779C" w:rsidP="00931532">
            <w:pPr>
              <w:pStyle w:val="NoSpacing"/>
            </w:pPr>
          </w:p>
        </w:tc>
        <w:tc>
          <w:tcPr>
            <w:tcW w:w="1762" w:type="dxa"/>
          </w:tcPr>
          <w:p w:rsidR="00F7779C" w:rsidRDefault="00F7779C" w:rsidP="00931532">
            <w:pPr>
              <w:pStyle w:val="NoSpacing"/>
            </w:pPr>
          </w:p>
        </w:tc>
      </w:tr>
    </w:tbl>
    <w:p w:rsidR="00F7779C" w:rsidRDefault="00F7779C" w:rsidP="00F7779C">
      <w:pPr>
        <w:pStyle w:val="Header3"/>
        <w:numPr>
          <w:ilvl w:val="0"/>
          <w:numId w:val="0"/>
        </w:numPr>
        <w:ind w:left="180"/>
      </w:pPr>
    </w:p>
    <w:p w:rsidR="00F7779C" w:rsidRDefault="00F7779C" w:rsidP="00F7779C">
      <w:pPr>
        <w:pStyle w:val="Header2"/>
        <w:numPr>
          <w:ilvl w:val="1"/>
          <w:numId w:val="26"/>
        </w:numPr>
      </w:pPr>
      <w:r>
        <w:t>Test Cases</w:t>
      </w:r>
    </w:p>
    <w:p w:rsidR="00F7779C" w:rsidRDefault="00F7779C" w:rsidP="00F7779C">
      <w:pPr>
        <w:pStyle w:val="NoSpacing"/>
        <w:rPr>
          <w:rFonts w:ascii="Verdana" w:hAnsi="Verdana"/>
          <w:i/>
          <w:sz w:val="20"/>
          <w:szCs w:val="20"/>
        </w:rPr>
      </w:pPr>
      <w:r w:rsidRPr="00A54932">
        <w:rPr>
          <w:rFonts w:ascii="Verdana" w:hAnsi="Verdana"/>
          <w:i/>
          <w:sz w:val="20"/>
          <w:szCs w:val="20"/>
        </w:rPr>
        <w:t>Steps to be performed for validation of the installation. Mention</w:t>
      </w:r>
      <w:bookmarkStart w:id="9" w:name="_GoBack"/>
      <w:bookmarkEnd w:id="9"/>
      <w:r w:rsidRPr="00A54932">
        <w:rPr>
          <w:rFonts w:ascii="Verdana" w:hAnsi="Verdana"/>
          <w:i/>
          <w:sz w:val="20"/>
          <w:szCs w:val="20"/>
        </w:rPr>
        <w:t xml:space="preserve"> </w:t>
      </w:r>
      <w:r>
        <w:rPr>
          <w:rFonts w:ascii="Verdana" w:hAnsi="Verdana"/>
          <w:i/>
          <w:sz w:val="20"/>
          <w:szCs w:val="20"/>
        </w:rPr>
        <w:t xml:space="preserve">the </w:t>
      </w:r>
      <w:r w:rsidRPr="00A54932">
        <w:rPr>
          <w:rFonts w:ascii="Verdana" w:hAnsi="Verdana"/>
          <w:i/>
          <w:sz w:val="20"/>
          <w:szCs w:val="20"/>
        </w:rPr>
        <w:t>steps</w:t>
      </w:r>
      <w:r>
        <w:rPr>
          <w:rFonts w:ascii="Verdana" w:hAnsi="Verdana"/>
          <w:i/>
          <w:sz w:val="20"/>
          <w:szCs w:val="20"/>
        </w:rPr>
        <w:t xml:space="preserve"> that</w:t>
      </w:r>
      <w:r w:rsidRPr="00A54932">
        <w:rPr>
          <w:rFonts w:ascii="Verdana" w:hAnsi="Verdana"/>
          <w:i/>
          <w:sz w:val="20"/>
          <w:szCs w:val="20"/>
        </w:rPr>
        <w:t xml:space="preserve"> ca</w:t>
      </w:r>
      <w:r>
        <w:rPr>
          <w:rFonts w:ascii="Verdana" w:hAnsi="Verdana"/>
          <w:i/>
          <w:sz w:val="20"/>
          <w:szCs w:val="20"/>
        </w:rPr>
        <w:t xml:space="preserve">n </w:t>
      </w:r>
      <w:r w:rsidRPr="00A54932">
        <w:rPr>
          <w:rFonts w:ascii="Verdana" w:hAnsi="Verdana"/>
          <w:i/>
          <w:sz w:val="20"/>
          <w:szCs w:val="20"/>
        </w:rPr>
        <w:t>be performed to check the functionality of the application</w:t>
      </w:r>
      <w:r>
        <w:rPr>
          <w:rFonts w:ascii="Verdana" w:hAnsi="Verdana"/>
          <w:i/>
          <w:sz w:val="20"/>
          <w:szCs w:val="20"/>
        </w:rPr>
        <w:t>, if it’s possible</w:t>
      </w:r>
      <w:r w:rsidRPr="00A54932">
        <w:rPr>
          <w:rFonts w:ascii="Verdana" w:hAnsi="Verdana"/>
          <w:i/>
          <w:sz w:val="20"/>
          <w:szCs w:val="20"/>
        </w:rPr>
        <w:t>.</w:t>
      </w:r>
    </w:p>
    <w:p w:rsidR="00F7779C" w:rsidRDefault="00F7779C" w:rsidP="00F7779C">
      <w:pPr>
        <w:pStyle w:val="NoSpacing"/>
        <w:rPr>
          <w:rFonts w:ascii="Verdana" w:hAnsi="Verdana"/>
          <w:i/>
          <w:sz w:val="20"/>
          <w:szCs w:val="20"/>
        </w:rPr>
      </w:pPr>
    </w:p>
    <w:tbl>
      <w:tblPr>
        <w:tblW w:w="941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415"/>
      </w:tblGrid>
      <w:tr w:rsidR="00F7779C" w:rsidRPr="009B5BB3" w:rsidTr="00931532">
        <w:trPr>
          <w:trHeight w:val="1126"/>
        </w:trPr>
        <w:tc>
          <w:tcPr>
            <w:tcW w:w="9415" w:type="dxa"/>
          </w:tcPr>
          <w:p w:rsidR="00F7779C" w:rsidRPr="009B5BB3" w:rsidRDefault="00F7779C" w:rsidP="00931532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&lt;Screenshots if available&gt;</w:t>
            </w:r>
          </w:p>
        </w:tc>
      </w:tr>
    </w:tbl>
    <w:p w:rsidR="00F7779C" w:rsidRDefault="00F7779C" w:rsidP="00F7779C">
      <w:pPr>
        <w:pStyle w:val="NoSpacing"/>
        <w:rPr>
          <w:rFonts w:ascii="Verdana" w:hAnsi="Verdana"/>
          <w:i/>
          <w:sz w:val="20"/>
          <w:szCs w:val="20"/>
        </w:rPr>
      </w:pPr>
    </w:p>
    <w:p w:rsidR="007F05E4" w:rsidRPr="004E621F" w:rsidRDefault="007F05E4" w:rsidP="004E621F">
      <w:pPr>
        <w:pStyle w:val="BodyText"/>
        <w:rPr>
          <w:sz w:val="24"/>
          <w:szCs w:val="24"/>
          <w:lang w:val="en-US"/>
        </w:rPr>
      </w:pPr>
    </w:p>
    <w:sectPr w:rsidR="007F05E4" w:rsidRPr="004E621F" w:rsidSect="001428AF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253" w:right="1474" w:bottom="1440" w:left="147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B61" w:rsidRDefault="00D04B61">
      <w:r>
        <w:separator/>
      </w:r>
    </w:p>
  </w:endnote>
  <w:endnote w:type="continuationSeparator" w:id="0">
    <w:p w:rsidR="00D04B61" w:rsidRDefault="00D04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0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01"/>
      <w:gridCol w:w="5245"/>
      <w:gridCol w:w="2234"/>
    </w:tblGrid>
    <w:tr w:rsidR="006A4132">
      <w:tc>
        <w:tcPr>
          <w:tcW w:w="1701" w:type="dxa"/>
        </w:tcPr>
        <w:p w:rsidR="006A4132" w:rsidRPr="003A32AF" w:rsidRDefault="006A4132" w:rsidP="009E7FC0">
          <w:pPr>
            <w:pStyle w:val="Footer"/>
          </w:pPr>
          <w:r>
            <w:br/>
          </w:r>
        </w:p>
      </w:tc>
      <w:tc>
        <w:tcPr>
          <w:tcW w:w="5245" w:type="dxa"/>
        </w:tcPr>
        <w:p w:rsidR="006A4132" w:rsidRDefault="006A4132" w:rsidP="00D13EFF">
          <w:pPr>
            <w:pStyle w:val="Header"/>
            <w:ind w:left="-108" w:right="-108"/>
            <w:jc w:val="center"/>
          </w:pPr>
          <w:r>
            <w:t xml:space="preserve">Authors : </w:t>
          </w:r>
          <w:r w:rsidR="00236630">
            <w:t>Vikas Bhura</w:t>
          </w:r>
        </w:p>
        <w:p w:rsidR="006A4132" w:rsidRPr="003A32AF" w:rsidRDefault="006A4132" w:rsidP="00236630">
          <w:pPr>
            <w:pStyle w:val="Header"/>
            <w:jc w:val="center"/>
          </w:pPr>
          <w:r>
            <w:t xml:space="preserve">Approver: </w:t>
          </w:r>
          <w:r w:rsidR="00E45851">
            <w:t>Frank Halena</w:t>
          </w:r>
        </w:p>
      </w:tc>
      <w:tc>
        <w:tcPr>
          <w:tcW w:w="2234" w:type="dxa"/>
        </w:tcPr>
        <w:p w:rsidR="006A4132" w:rsidRDefault="006A4132">
          <w:pPr>
            <w:pStyle w:val="Footer"/>
            <w:jc w:val="right"/>
            <w:rPr>
              <w:snapToGrid w:val="0"/>
            </w:rPr>
          </w:pPr>
          <w:r>
            <w:rPr>
              <w:snapToGrid w:val="0"/>
            </w:rPr>
            <w:t xml:space="preserve">Page </w:t>
          </w:r>
          <w:r w:rsidR="00C66869"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 w:rsidR="00C66869">
            <w:rPr>
              <w:snapToGrid w:val="0"/>
            </w:rPr>
            <w:fldChar w:fldCharType="separate"/>
          </w:r>
          <w:r w:rsidR="00AD4059">
            <w:rPr>
              <w:noProof/>
              <w:snapToGrid w:val="0"/>
            </w:rPr>
            <w:t>7</w:t>
          </w:r>
          <w:r w:rsidR="00C66869"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of </w:t>
          </w:r>
          <w:r w:rsidR="00C66869"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 w:rsidR="00C66869">
            <w:rPr>
              <w:snapToGrid w:val="0"/>
            </w:rPr>
            <w:fldChar w:fldCharType="separate"/>
          </w:r>
          <w:r w:rsidR="00AD4059">
            <w:rPr>
              <w:noProof/>
              <w:snapToGrid w:val="0"/>
            </w:rPr>
            <w:t>7</w:t>
          </w:r>
          <w:r w:rsidR="00C66869">
            <w:rPr>
              <w:snapToGrid w:val="0"/>
            </w:rPr>
            <w:fldChar w:fldCharType="end"/>
          </w:r>
        </w:p>
        <w:p w:rsidR="006A4132" w:rsidRDefault="006A4132">
          <w:pPr>
            <w:pStyle w:val="Footer"/>
            <w:jc w:val="right"/>
          </w:pPr>
        </w:p>
      </w:tc>
    </w:tr>
    <w:tr w:rsidR="006A4132">
      <w:tc>
        <w:tcPr>
          <w:tcW w:w="9180" w:type="dxa"/>
          <w:gridSpan w:val="3"/>
        </w:tcPr>
        <w:p w:rsidR="006A4132" w:rsidRDefault="006A4132" w:rsidP="000419BC">
          <w:pPr>
            <w:pStyle w:val="Footer"/>
            <w:rPr>
              <w:snapToGrid w:val="0"/>
            </w:rPr>
          </w:pPr>
        </w:p>
      </w:tc>
    </w:tr>
  </w:tbl>
  <w:p w:rsidR="006A4132" w:rsidRDefault="005C7D27">
    <w:pPr>
      <w:pStyle w:val="Footer"/>
    </w:pPr>
    <w:r>
      <w:t xml:space="preserve">Module </w:t>
    </w:r>
    <w:r w:rsidR="00E45851">
      <w:t>Request Form, v2.1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132" w:rsidRPr="00541587" w:rsidRDefault="006A4132" w:rsidP="00541587">
    <w:pPr>
      <w:pStyle w:val="Footer"/>
    </w:pPr>
    <w:r w:rsidRPr="00541587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B61" w:rsidRDefault="00D04B61">
      <w:r>
        <w:separator/>
      </w:r>
    </w:p>
  </w:footnote>
  <w:footnote w:type="continuationSeparator" w:id="0">
    <w:p w:rsidR="00D04B61" w:rsidRDefault="00D04B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8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5386"/>
      <w:gridCol w:w="2410"/>
    </w:tblGrid>
    <w:tr w:rsidR="006A4132">
      <w:trPr>
        <w:trHeight w:val="268"/>
      </w:trPr>
      <w:tc>
        <w:tcPr>
          <w:tcW w:w="1488" w:type="dxa"/>
          <w:tcBorders>
            <w:bottom w:val="single" w:sz="4" w:space="0" w:color="auto"/>
          </w:tcBorders>
        </w:tcPr>
        <w:p w:rsidR="006A4132" w:rsidRDefault="006A4132" w:rsidP="0058294B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>
                <wp:extent cx="800100" cy="371475"/>
                <wp:effectExtent l="19050" t="0" r="0" b="0"/>
                <wp:docPr id="2" name="Picture 2" descr="tm84x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tm84x3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6" w:type="dxa"/>
          <w:tcBorders>
            <w:bottom w:val="single" w:sz="4" w:space="0" w:color="auto"/>
          </w:tcBorders>
        </w:tcPr>
        <w:p w:rsidR="006A4132" w:rsidRPr="005B6B91" w:rsidRDefault="00236630" w:rsidP="00D13EFF">
          <w:pPr>
            <w:pStyle w:val="Header"/>
            <w:jc w:val="center"/>
          </w:pPr>
          <w:r>
            <w:rPr>
              <w:i/>
              <w:color w:val="17365D" w:themeColor="text2" w:themeShade="BF"/>
            </w:rPr>
            <w:t>Module Request Form</w:t>
          </w:r>
        </w:p>
      </w:tc>
      <w:tc>
        <w:tcPr>
          <w:tcW w:w="2410" w:type="dxa"/>
          <w:tcBorders>
            <w:bottom w:val="single" w:sz="4" w:space="0" w:color="auto"/>
          </w:tcBorders>
        </w:tcPr>
        <w:p w:rsidR="006A4132" w:rsidRPr="007C18C6" w:rsidRDefault="005C7D27" w:rsidP="0058294B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Document version:v2.0</w:t>
          </w:r>
        </w:p>
        <w:p w:rsidR="006A4132" w:rsidRDefault="006A4132" w:rsidP="00410F46">
          <w:pPr>
            <w:pStyle w:val="Header"/>
            <w:jc w:val="right"/>
          </w:pPr>
          <w:r w:rsidRPr="007C18C6">
            <w:rPr>
              <w:sz w:val="16"/>
              <w:szCs w:val="16"/>
            </w:rPr>
            <w:t xml:space="preserve"> </w:t>
          </w:r>
        </w:p>
      </w:tc>
    </w:tr>
  </w:tbl>
  <w:p w:rsidR="006A4132" w:rsidRDefault="006A413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132" w:rsidRDefault="006A4132"/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246"/>
    </w:tblGrid>
    <w:tr w:rsidR="006A4132">
      <w:trPr>
        <w:trHeight w:val="1165"/>
      </w:trPr>
      <w:tc>
        <w:tcPr>
          <w:tcW w:w="492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:rsidR="006A4132" w:rsidRDefault="006A4132">
          <w:pPr>
            <w:pStyle w:val="Header"/>
            <w:rPr>
              <w:rFonts w:ascii="Arial" w:hAnsi="Arial"/>
              <w:b/>
              <w:sz w:val="36"/>
            </w:rPr>
          </w:pPr>
          <w:r>
            <w:rPr>
              <w:rFonts w:ascii="Arial" w:hAnsi="Arial"/>
              <w:b/>
              <w:noProof/>
              <w:sz w:val="24"/>
              <w:lang w:val="en-US"/>
            </w:rPr>
            <w:drawing>
              <wp:inline distT="0" distB="0" distL="0" distR="0">
                <wp:extent cx="1590675" cy="733425"/>
                <wp:effectExtent l="19050" t="0" r="9525" b="0"/>
                <wp:docPr id="1" name="Picture 1" descr="tm167x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m167x7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6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:rsidR="006A4132" w:rsidRDefault="006A4132">
          <w:pPr>
            <w:pStyle w:val="Header"/>
            <w:jc w:val="right"/>
            <w:rPr>
              <w:rFonts w:ascii="Arial" w:hAnsi="Arial"/>
              <w:b/>
              <w:sz w:val="36"/>
            </w:rPr>
          </w:pPr>
        </w:p>
        <w:p w:rsidR="006A4132" w:rsidRDefault="00A46B6D" w:rsidP="00B11A99">
          <w:pPr>
            <w:pStyle w:val="Header"/>
            <w:jc w:val="right"/>
            <w:rPr>
              <w:rFonts w:ascii="Arial" w:hAnsi="Arial"/>
              <w:b/>
              <w:sz w:val="36"/>
            </w:rPr>
          </w:pPr>
          <w:fldSimple w:instr=" DOCPROPERTY  Company  \* MERGEFORMAT ">
            <w:r w:rsidR="005360F1" w:rsidRPr="005360F1">
              <w:rPr>
                <w:rFonts w:ascii="Arial" w:hAnsi="Arial"/>
                <w:b/>
                <w:sz w:val="36"/>
              </w:rPr>
              <w:t>IKEA</w:t>
            </w:r>
          </w:fldSimple>
        </w:p>
      </w:tc>
    </w:tr>
  </w:tbl>
  <w:p w:rsidR="006A4132" w:rsidRDefault="006A41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E46E03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ED3E0B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1649E0"/>
    <w:multiLevelType w:val="hybridMultilevel"/>
    <w:tmpl w:val="2BCEC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8EBD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en-GB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555838"/>
    <w:multiLevelType w:val="hybridMultilevel"/>
    <w:tmpl w:val="6B7A8830"/>
    <w:lvl w:ilvl="0" w:tplc="382EC8BC">
      <w:start w:val="1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6656F"/>
    <w:multiLevelType w:val="hybridMultilevel"/>
    <w:tmpl w:val="58D68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32437"/>
    <w:multiLevelType w:val="hybridMultilevel"/>
    <w:tmpl w:val="11AA2758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25A5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6C4695A"/>
    <w:multiLevelType w:val="singleLevel"/>
    <w:tmpl w:val="951E47B4"/>
    <w:lvl w:ilvl="0">
      <w:start w:val="1"/>
      <w:numFmt w:val="bullet"/>
      <w:pStyle w:val="bulletlis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8">
    <w:nsid w:val="2E4263C0"/>
    <w:multiLevelType w:val="hybridMultilevel"/>
    <w:tmpl w:val="9E083652"/>
    <w:lvl w:ilvl="0" w:tplc="2376DCA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9B778E"/>
    <w:multiLevelType w:val="hybridMultilevel"/>
    <w:tmpl w:val="168684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160BE9"/>
    <w:multiLevelType w:val="hybridMultilevel"/>
    <w:tmpl w:val="8E2A69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CD7429F"/>
    <w:multiLevelType w:val="hybridMultilevel"/>
    <w:tmpl w:val="168684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101A2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1092CE0"/>
    <w:multiLevelType w:val="hybridMultilevel"/>
    <w:tmpl w:val="9D764B7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472DFB"/>
    <w:multiLevelType w:val="multilevel"/>
    <w:tmpl w:val="CD4C5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5">
    <w:nsid w:val="44302776"/>
    <w:multiLevelType w:val="multilevel"/>
    <w:tmpl w:val="E7B0EC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47472FB8"/>
    <w:multiLevelType w:val="multilevel"/>
    <w:tmpl w:val="9FF4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686ABC"/>
    <w:multiLevelType w:val="hybridMultilevel"/>
    <w:tmpl w:val="0D62B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FE7396"/>
    <w:multiLevelType w:val="multilevel"/>
    <w:tmpl w:val="7FF4165C"/>
    <w:lvl w:ilvl="0">
      <w:start w:val="1"/>
      <w:numFmt w:val="upperLetter"/>
      <w:pStyle w:val="Appendix1"/>
      <w:suff w:val="space"/>
      <w:lvlText w:val="Appendix %1"/>
      <w:lvlJc w:val="left"/>
      <w:pPr>
        <w:ind w:left="0" w:firstLine="0"/>
      </w:pPr>
    </w:lvl>
    <w:lvl w:ilvl="1">
      <w:start w:val="1"/>
      <w:numFmt w:val="decimal"/>
      <w:pStyle w:val="Appendix2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9">
    <w:nsid w:val="5C3F311C"/>
    <w:multiLevelType w:val="hybridMultilevel"/>
    <w:tmpl w:val="628AE0B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A65303"/>
    <w:multiLevelType w:val="hybridMultilevel"/>
    <w:tmpl w:val="AD869616"/>
    <w:lvl w:ilvl="0" w:tplc="0409000F">
      <w:start w:val="1"/>
      <w:numFmt w:val="decimal"/>
      <w:pStyle w:val="ReferenceCha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0AB11C3"/>
    <w:multiLevelType w:val="hybridMultilevel"/>
    <w:tmpl w:val="1334F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016D1F"/>
    <w:multiLevelType w:val="hybridMultilevel"/>
    <w:tmpl w:val="2828F2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7D000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2AA4598"/>
    <w:multiLevelType w:val="multilevel"/>
    <w:tmpl w:val="8DD240E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>
    <w:nsid w:val="75E64C44"/>
    <w:multiLevelType w:val="hybridMultilevel"/>
    <w:tmpl w:val="2E36183A"/>
    <w:lvl w:ilvl="0" w:tplc="F4E6D90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E0E7868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AE44747"/>
    <w:multiLevelType w:val="multilevel"/>
    <w:tmpl w:val="CD4801D4"/>
    <w:lvl w:ilvl="0">
      <w:start w:val="1"/>
      <w:numFmt w:val="decimal"/>
      <w:pStyle w:val="Heade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er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er3"/>
      <w:lvlText w:val="%1.%2.%3."/>
      <w:lvlJc w:val="left"/>
      <w:pPr>
        <w:ind w:left="180" w:hanging="18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er4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>
    <w:nsid w:val="7D1C741A"/>
    <w:multiLevelType w:val="multilevel"/>
    <w:tmpl w:val="DE7CF6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7"/>
  </w:num>
  <w:num w:numId="2">
    <w:abstractNumId w:val="1"/>
  </w:num>
  <w:num w:numId="3">
    <w:abstractNumId w:val="0"/>
  </w:num>
  <w:num w:numId="4">
    <w:abstractNumId w:val="18"/>
  </w:num>
  <w:num w:numId="5">
    <w:abstractNumId w:val="7"/>
  </w:num>
  <w:num w:numId="6">
    <w:abstractNumId w:val="20"/>
  </w:num>
  <w:num w:numId="7">
    <w:abstractNumId w:val="14"/>
  </w:num>
  <w:num w:numId="8">
    <w:abstractNumId w:val="16"/>
  </w:num>
  <w:num w:numId="9">
    <w:abstractNumId w:val="21"/>
  </w:num>
  <w:num w:numId="10">
    <w:abstractNumId w:val="25"/>
  </w:num>
  <w:num w:numId="11">
    <w:abstractNumId w:val="11"/>
  </w:num>
  <w:num w:numId="12">
    <w:abstractNumId w:val="9"/>
  </w:num>
  <w:num w:numId="13">
    <w:abstractNumId w:val="2"/>
  </w:num>
  <w:num w:numId="14">
    <w:abstractNumId w:val="19"/>
  </w:num>
  <w:num w:numId="15">
    <w:abstractNumId w:val="4"/>
  </w:num>
  <w:num w:numId="16">
    <w:abstractNumId w:val="5"/>
  </w:num>
  <w:num w:numId="17">
    <w:abstractNumId w:val="13"/>
  </w:num>
  <w:num w:numId="18">
    <w:abstractNumId w:val="17"/>
  </w:num>
  <w:num w:numId="19">
    <w:abstractNumId w:val="22"/>
  </w:num>
  <w:num w:numId="20">
    <w:abstractNumId w:val="24"/>
  </w:num>
  <w:num w:numId="21">
    <w:abstractNumId w:val="23"/>
  </w:num>
  <w:num w:numId="22">
    <w:abstractNumId w:val="12"/>
  </w:num>
  <w:num w:numId="23">
    <w:abstractNumId w:val="6"/>
  </w:num>
  <w:num w:numId="24">
    <w:abstractNumId w:val="15"/>
  </w:num>
  <w:num w:numId="25">
    <w:abstractNumId w:val="26"/>
  </w:num>
  <w:num w:numId="26">
    <w:abstractNumId w:val="26"/>
    <w:lvlOverride w:ilvl="0">
      <w:lvl w:ilvl="0">
        <w:start w:val="1"/>
        <w:numFmt w:val="decimal"/>
        <w:pStyle w:val="Header1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er2"/>
        <w:lvlText w:val="%1.%2."/>
        <w:lvlJc w:val="left"/>
        <w:pPr>
          <w:ind w:left="501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er3"/>
        <w:lvlText w:val="%1.%2.%3."/>
        <w:lvlJc w:val="left"/>
        <w:pPr>
          <w:ind w:left="180" w:hanging="180"/>
        </w:pPr>
        <w:rPr>
          <w:rFonts w:hint="default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Header4"/>
        <w:lvlText w:val="%1.%2.%3.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7">
    <w:abstractNumId w:val="26"/>
  </w:num>
  <w:num w:numId="28">
    <w:abstractNumId w:val="3"/>
  </w:num>
  <w:num w:numId="29">
    <w:abstractNumId w:val="26"/>
  </w:num>
  <w:num w:numId="30">
    <w:abstractNumId w:val="10"/>
  </w:num>
  <w:num w:numId="31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3547"/>
    <w:rsid w:val="00000B2F"/>
    <w:rsid w:val="00000C50"/>
    <w:rsid w:val="000011F0"/>
    <w:rsid w:val="00005AC2"/>
    <w:rsid w:val="00005EEA"/>
    <w:rsid w:val="000109FB"/>
    <w:rsid w:val="00011097"/>
    <w:rsid w:val="00011B5C"/>
    <w:rsid w:val="00012354"/>
    <w:rsid w:val="00017592"/>
    <w:rsid w:val="00020D34"/>
    <w:rsid w:val="000218AA"/>
    <w:rsid w:val="000219EE"/>
    <w:rsid w:val="00021B12"/>
    <w:rsid w:val="0002370E"/>
    <w:rsid w:val="00025783"/>
    <w:rsid w:val="00025786"/>
    <w:rsid w:val="00032034"/>
    <w:rsid w:val="000329AE"/>
    <w:rsid w:val="00033595"/>
    <w:rsid w:val="00034668"/>
    <w:rsid w:val="00035FF2"/>
    <w:rsid w:val="00036586"/>
    <w:rsid w:val="00036831"/>
    <w:rsid w:val="000376A3"/>
    <w:rsid w:val="00037E2A"/>
    <w:rsid w:val="000400A2"/>
    <w:rsid w:val="000409B4"/>
    <w:rsid w:val="000411E8"/>
    <w:rsid w:val="000419BC"/>
    <w:rsid w:val="00044062"/>
    <w:rsid w:val="00050C6C"/>
    <w:rsid w:val="00052060"/>
    <w:rsid w:val="000520E7"/>
    <w:rsid w:val="00052D59"/>
    <w:rsid w:val="00056986"/>
    <w:rsid w:val="00057D7E"/>
    <w:rsid w:val="0006039D"/>
    <w:rsid w:val="00062F4A"/>
    <w:rsid w:val="00065571"/>
    <w:rsid w:val="00067F48"/>
    <w:rsid w:val="00070C47"/>
    <w:rsid w:val="00070EB0"/>
    <w:rsid w:val="0007133A"/>
    <w:rsid w:val="00072EF8"/>
    <w:rsid w:val="00075667"/>
    <w:rsid w:val="000757EB"/>
    <w:rsid w:val="000759B5"/>
    <w:rsid w:val="0007666A"/>
    <w:rsid w:val="000775BD"/>
    <w:rsid w:val="000776F9"/>
    <w:rsid w:val="00080F22"/>
    <w:rsid w:val="0008152F"/>
    <w:rsid w:val="00081AF3"/>
    <w:rsid w:val="000862B1"/>
    <w:rsid w:val="00087140"/>
    <w:rsid w:val="000877B5"/>
    <w:rsid w:val="00087D56"/>
    <w:rsid w:val="0009234C"/>
    <w:rsid w:val="00094870"/>
    <w:rsid w:val="00094EFB"/>
    <w:rsid w:val="00095BFE"/>
    <w:rsid w:val="00096659"/>
    <w:rsid w:val="000A00D6"/>
    <w:rsid w:val="000A06C6"/>
    <w:rsid w:val="000A075E"/>
    <w:rsid w:val="000A124E"/>
    <w:rsid w:val="000A3958"/>
    <w:rsid w:val="000A6BB3"/>
    <w:rsid w:val="000B0263"/>
    <w:rsid w:val="000B0741"/>
    <w:rsid w:val="000B36DB"/>
    <w:rsid w:val="000B4A51"/>
    <w:rsid w:val="000B5B6C"/>
    <w:rsid w:val="000B5C89"/>
    <w:rsid w:val="000B5D95"/>
    <w:rsid w:val="000B7948"/>
    <w:rsid w:val="000C19A5"/>
    <w:rsid w:val="000C256B"/>
    <w:rsid w:val="000C2BF5"/>
    <w:rsid w:val="000C2D7B"/>
    <w:rsid w:val="000C305F"/>
    <w:rsid w:val="000C6FF6"/>
    <w:rsid w:val="000D1E93"/>
    <w:rsid w:val="000D1E9F"/>
    <w:rsid w:val="000D33D9"/>
    <w:rsid w:val="000D5D55"/>
    <w:rsid w:val="000D5F28"/>
    <w:rsid w:val="000E228D"/>
    <w:rsid w:val="000E4EF8"/>
    <w:rsid w:val="000E5DAF"/>
    <w:rsid w:val="000E6436"/>
    <w:rsid w:val="000F073B"/>
    <w:rsid w:val="000F4222"/>
    <w:rsid w:val="00101065"/>
    <w:rsid w:val="00101E92"/>
    <w:rsid w:val="00103BE4"/>
    <w:rsid w:val="001041C9"/>
    <w:rsid w:val="00104836"/>
    <w:rsid w:val="00106151"/>
    <w:rsid w:val="00106A87"/>
    <w:rsid w:val="0010702D"/>
    <w:rsid w:val="00110C5D"/>
    <w:rsid w:val="00111E13"/>
    <w:rsid w:val="00111F05"/>
    <w:rsid w:val="00115EBA"/>
    <w:rsid w:val="00116497"/>
    <w:rsid w:val="001170FB"/>
    <w:rsid w:val="00117645"/>
    <w:rsid w:val="00120BCD"/>
    <w:rsid w:val="001230AF"/>
    <w:rsid w:val="0012472D"/>
    <w:rsid w:val="00125FAA"/>
    <w:rsid w:val="00126875"/>
    <w:rsid w:val="00127ADA"/>
    <w:rsid w:val="001300FD"/>
    <w:rsid w:val="00132088"/>
    <w:rsid w:val="00133186"/>
    <w:rsid w:val="00135675"/>
    <w:rsid w:val="00136297"/>
    <w:rsid w:val="001365DB"/>
    <w:rsid w:val="00142259"/>
    <w:rsid w:val="001425E8"/>
    <w:rsid w:val="001428AF"/>
    <w:rsid w:val="0014522D"/>
    <w:rsid w:val="00146FE3"/>
    <w:rsid w:val="001474D0"/>
    <w:rsid w:val="0015123D"/>
    <w:rsid w:val="00153700"/>
    <w:rsid w:val="001547C1"/>
    <w:rsid w:val="00155B71"/>
    <w:rsid w:val="00161258"/>
    <w:rsid w:val="00162184"/>
    <w:rsid w:val="0016247E"/>
    <w:rsid w:val="00163EE5"/>
    <w:rsid w:val="00164636"/>
    <w:rsid w:val="00165CE8"/>
    <w:rsid w:val="00165E4A"/>
    <w:rsid w:val="00165EA6"/>
    <w:rsid w:val="00171777"/>
    <w:rsid w:val="00172CF5"/>
    <w:rsid w:val="00175DF1"/>
    <w:rsid w:val="00177887"/>
    <w:rsid w:val="00183013"/>
    <w:rsid w:val="00183099"/>
    <w:rsid w:val="00183F82"/>
    <w:rsid w:val="001874BC"/>
    <w:rsid w:val="00193D0E"/>
    <w:rsid w:val="0019583D"/>
    <w:rsid w:val="00195B9B"/>
    <w:rsid w:val="001977E4"/>
    <w:rsid w:val="001A0CDD"/>
    <w:rsid w:val="001A2EAE"/>
    <w:rsid w:val="001A41C3"/>
    <w:rsid w:val="001B1797"/>
    <w:rsid w:val="001B23F3"/>
    <w:rsid w:val="001B3883"/>
    <w:rsid w:val="001B3C55"/>
    <w:rsid w:val="001B4FB9"/>
    <w:rsid w:val="001B5445"/>
    <w:rsid w:val="001B6575"/>
    <w:rsid w:val="001B6F6E"/>
    <w:rsid w:val="001C23BD"/>
    <w:rsid w:val="001C3A00"/>
    <w:rsid w:val="001C54C7"/>
    <w:rsid w:val="001C6E87"/>
    <w:rsid w:val="001C7F5B"/>
    <w:rsid w:val="001D0BCD"/>
    <w:rsid w:val="001D1EA0"/>
    <w:rsid w:val="001D2971"/>
    <w:rsid w:val="001D5342"/>
    <w:rsid w:val="001D63A5"/>
    <w:rsid w:val="001D7C62"/>
    <w:rsid w:val="001D7E1C"/>
    <w:rsid w:val="001E0BA8"/>
    <w:rsid w:val="001E348B"/>
    <w:rsid w:val="001E487B"/>
    <w:rsid w:val="001E490B"/>
    <w:rsid w:val="001E51CE"/>
    <w:rsid w:val="001E59EC"/>
    <w:rsid w:val="001E6436"/>
    <w:rsid w:val="001E6B95"/>
    <w:rsid w:val="001F1E7C"/>
    <w:rsid w:val="001F2872"/>
    <w:rsid w:val="001F30F8"/>
    <w:rsid w:val="002056B5"/>
    <w:rsid w:val="0020630B"/>
    <w:rsid w:val="00211119"/>
    <w:rsid w:val="00211B25"/>
    <w:rsid w:val="00214F47"/>
    <w:rsid w:val="00220A52"/>
    <w:rsid w:val="00222E7C"/>
    <w:rsid w:val="00225CFA"/>
    <w:rsid w:val="002261A8"/>
    <w:rsid w:val="00226680"/>
    <w:rsid w:val="00227172"/>
    <w:rsid w:val="00227D3F"/>
    <w:rsid w:val="00231ECD"/>
    <w:rsid w:val="0023363C"/>
    <w:rsid w:val="00236630"/>
    <w:rsid w:val="002377CC"/>
    <w:rsid w:val="00243C01"/>
    <w:rsid w:val="002449A2"/>
    <w:rsid w:val="00245F0E"/>
    <w:rsid w:val="00250771"/>
    <w:rsid w:val="002512C5"/>
    <w:rsid w:val="00251888"/>
    <w:rsid w:val="00255448"/>
    <w:rsid w:val="0026635E"/>
    <w:rsid w:val="0027503F"/>
    <w:rsid w:val="0027657E"/>
    <w:rsid w:val="002767E7"/>
    <w:rsid w:val="00282628"/>
    <w:rsid w:val="00284010"/>
    <w:rsid w:val="00284E3A"/>
    <w:rsid w:val="00285EAD"/>
    <w:rsid w:val="002862A4"/>
    <w:rsid w:val="0029280C"/>
    <w:rsid w:val="00293A72"/>
    <w:rsid w:val="0029566F"/>
    <w:rsid w:val="002956FF"/>
    <w:rsid w:val="00295CBC"/>
    <w:rsid w:val="00297EA1"/>
    <w:rsid w:val="002A16EC"/>
    <w:rsid w:val="002A1ABF"/>
    <w:rsid w:val="002A1E57"/>
    <w:rsid w:val="002A2AED"/>
    <w:rsid w:val="002B088A"/>
    <w:rsid w:val="002B109E"/>
    <w:rsid w:val="002B265F"/>
    <w:rsid w:val="002B4683"/>
    <w:rsid w:val="002B5F06"/>
    <w:rsid w:val="002C1B87"/>
    <w:rsid w:val="002C6952"/>
    <w:rsid w:val="002D03CB"/>
    <w:rsid w:val="002D1F87"/>
    <w:rsid w:val="002D2D2A"/>
    <w:rsid w:val="002D531E"/>
    <w:rsid w:val="002D5929"/>
    <w:rsid w:val="002D66EC"/>
    <w:rsid w:val="002D7C68"/>
    <w:rsid w:val="002E2CB2"/>
    <w:rsid w:val="002E2DEC"/>
    <w:rsid w:val="002E4248"/>
    <w:rsid w:val="002E6719"/>
    <w:rsid w:val="002E72CB"/>
    <w:rsid w:val="002F2119"/>
    <w:rsid w:val="002F2FF7"/>
    <w:rsid w:val="002F3675"/>
    <w:rsid w:val="002F6C65"/>
    <w:rsid w:val="002F6F11"/>
    <w:rsid w:val="00300E92"/>
    <w:rsid w:val="003019C0"/>
    <w:rsid w:val="00303B12"/>
    <w:rsid w:val="00304D9B"/>
    <w:rsid w:val="003068FC"/>
    <w:rsid w:val="0031097C"/>
    <w:rsid w:val="00311DD0"/>
    <w:rsid w:val="00313B5A"/>
    <w:rsid w:val="00315434"/>
    <w:rsid w:val="00317EB1"/>
    <w:rsid w:val="00320FDD"/>
    <w:rsid w:val="00321E3D"/>
    <w:rsid w:val="00323668"/>
    <w:rsid w:val="003322A3"/>
    <w:rsid w:val="003331A5"/>
    <w:rsid w:val="00333629"/>
    <w:rsid w:val="003348F2"/>
    <w:rsid w:val="00334983"/>
    <w:rsid w:val="00335548"/>
    <w:rsid w:val="00340156"/>
    <w:rsid w:val="00343A73"/>
    <w:rsid w:val="00343CDB"/>
    <w:rsid w:val="0034711D"/>
    <w:rsid w:val="003475F7"/>
    <w:rsid w:val="00347D9C"/>
    <w:rsid w:val="0035036B"/>
    <w:rsid w:val="00351D63"/>
    <w:rsid w:val="00352BA2"/>
    <w:rsid w:val="00353BD9"/>
    <w:rsid w:val="0035750C"/>
    <w:rsid w:val="00357A98"/>
    <w:rsid w:val="00357CB9"/>
    <w:rsid w:val="00357DD2"/>
    <w:rsid w:val="00357F0B"/>
    <w:rsid w:val="003624F0"/>
    <w:rsid w:val="00364227"/>
    <w:rsid w:val="00366B26"/>
    <w:rsid w:val="00367949"/>
    <w:rsid w:val="003704B9"/>
    <w:rsid w:val="00370781"/>
    <w:rsid w:val="003718FD"/>
    <w:rsid w:val="00371F6C"/>
    <w:rsid w:val="00372F19"/>
    <w:rsid w:val="00375798"/>
    <w:rsid w:val="00376C47"/>
    <w:rsid w:val="003838E5"/>
    <w:rsid w:val="00385687"/>
    <w:rsid w:val="00386E71"/>
    <w:rsid w:val="00387ABB"/>
    <w:rsid w:val="00390583"/>
    <w:rsid w:val="00390E1E"/>
    <w:rsid w:val="00390F38"/>
    <w:rsid w:val="003919AC"/>
    <w:rsid w:val="00395BFE"/>
    <w:rsid w:val="003A10DB"/>
    <w:rsid w:val="003A32AF"/>
    <w:rsid w:val="003A3A7B"/>
    <w:rsid w:val="003A4122"/>
    <w:rsid w:val="003A600C"/>
    <w:rsid w:val="003A6215"/>
    <w:rsid w:val="003B0834"/>
    <w:rsid w:val="003B27FE"/>
    <w:rsid w:val="003B284D"/>
    <w:rsid w:val="003B31A4"/>
    <w:rsid w:val="003B50E4"/>
    <w:rsid w:val="003B56F9"/>
    <w:rsid w:val="003C126F"/>
    <w:rsid w:val="003C16FB"/>
    <w:rsid w:val="003C2441"/>
    <w:rsid w:val="003C283D"/>
    <w:rsid w:val="003C3348"/>
    <w:rsid w:val="003C52E0"/>
    <w:rsid w:val="003C5C92"/>
    <w:rsid w:val="003D2524"/>
    <w:rsid w:val="003D39A4"/>
    <w:rsid w:val="003D4905"/>
    <w:rsid w:val="003D5094"/>
    <w:rsid w:val="003D5684"/>
    <w:rsid w:val="003D5B84"/>
    <w:rsid w:val="003E0156"/>
    <w:rsid w:val="003E0777"/>
    <w:rsid w:val="003E0F29"/>
    <w:rsid w:val="003E2BC9"/>
    <w:rsid w:val="003E4A7C"/>
    <w:rsid w:val="003E4CEA"/>
    <w:rsid w:val="003E5CE8"/>
    <w:rsid w:val="003E6B67"/>
    <w:rsid w:val="003F29BE"/>
    <w:rsid w:val="003F2CB0"/>
    <w:rsid w:val="003F33C6"/>
    <w:rsid w:val="00400A30"/>
    <w:rsid w:val="00402196"/>
    <w:rsid w:val="00402B91"/>
    <w:rsid w:val="00410361"/>
    <w:rsid w:val="00410F46"/>
    <w:rsid w:val="00412088"/>
    <w:rsid w:val="004120C9"/>
    <w:rsid w:val="004165B7"/>
    <w:rsid w:val="00417345"/>
    <w:rsid w:val="00417C3B"/>
    <w:rsid w:val="004242A9"/>
    <w:rsid w:val="0042471C"/>
    <w:rsid w:val="00425A88"/>
    <w:rsid w:val="00426C12"/>
    <w:rsid w:val="00427B74"/>
    <w:rsid w:val="004313BD"/>
    <w:rsid w:val="0043301F"/>
    <w:rsid w:val="00433ABB"/>
    <w:rsid w:val="00433C1F"/>
    <w:rsid w:val="00433F44"/>
    <w:rsid w:val="00440964"/>
    <w:rsid w:val="00441EB9"/>
    <w:rsid w:val="004423D5"/>
    <w:rsid w:val="00442CB3"/>
    <w:rsid w:val="00446714"/>
    <w:rsid w:val="004475B8"/>
    <w:rsid w:val="00450077"/>
    <w:rsid w:val="004503D6"/>
    <w:rsid w:val="004533CF"/>
    <w:rsid w:val="00454009"/>
    <w:rsid w:val="00461280"/>
    <w:rsid w:val="004618EA"/>
    <w:rsid w:val="00461F78"/>
    <w:rsid w:val="0046235A"/>
    <w:rsid w:val="00471B6D"/>
    <w:rsid w:val="004764F7"/>
    <w:rsid w:val="00476597"/>
    <w:rsid w:val="00476B65"/>
    <w:rsid w:val="00480F3B"/>
    <w:rsid w:val="00481308"/>
    <w:rsid w:val="0048185A"/>
    <w:rsid w:val="00483028"/>
    <w:rsid w:val="004855A7"/>
    <w:rsid w:val="00485869"/>
    <w:rsid w:val="00490073"/>
    <w:rsid w:val="00491B74"/>
    <w:rsid w:val="00493ED0"/>
    <w:rsid w:val="004A0BDB"/>
    <w:rsid w:val="004A150D"/>
    <w:rsid w:val="004A1DD0"/>
    <w:rsid w:val="004A2AAB"/>
    <w:rsid w:val="004A37F9"/>
    <w:rsid w:val="004A4DA1"/>
    <w:rsid w:val="004A4E66"/>
    <w:rsid w:val="004A652D"/>
    <w:rsid w:val="004A7812"/>
    <w:rsid w:val="004A79E5"/>
    <w:rsid w:val="004A7EDB"/>
    <w:rsid w:val="004B07FD"/>
    <w:rsid w:val="004B2120"/>
    <w:rsid w:val="004B2586"/>
    <w:rsid w:val="004B36D9"/>
    <w:rsid w:val="004B5F92"/>
    <w:rsid w:val="004C7B8A"/>
    <w:rsid w:val="004D03C0"/>
    <w:rsid w:val="004D048C"/>
    <w:rsid w:val="004D2A5C"/>
    <w:rsid w:val="004D3ABD"/>
    <w:rsid w:val="004D4B16"/>
    <w:rsid w:val="004D5536"/>
    <w:rsid w:val="004D5CD3"/>
    <w:rsid w:val="004D7744"/>
    <w:rsid w:val="004E275D"/>
    <w:rsid w:val="004E45E9"/>
    <w:rsid w:val="004E4D6D"/>
    <w:rsid w:val="004E5208"/>
    <w:rsid w:val="004E5680"/>
    <w:rsid w:val="004E59DA"/>
    <w:rsid w:val="004E621F"/>
    <w:rsid w:val="004F088A"/>
    <w:rsid w:val="004F260C"/>
    <w:rsid w:val="004F27E4"/>
    <w:rsid w:val="004F39FB"/>
    <w:rsid w:val="004F5600"/>
    <w:rsid w:val="004F588B"/>
    <w:rsid w:val="004F5F9D"/>
    <w:rsid w:val="00506A91"/>
    <w:rsid w:val="00507C41"/>
    <w:rsid w:val="0051164F"/>
    <w:rsid w:val="00512145"/>
    <w:rsid w:val="00513592"/>
    <w:rsid w:val="005151A6"/>
    <w:rsid w:val="005158C4"/>
    <w:rsid w:val="00517D58"/>
    <w:rsid w:val="00517D5C"/>
    <w:rsid w:val="00517D94"/>
    <w:rsid w:val="00521BFE"/>
    <w:rsid w:val="005220A0"/>
    <w:rsid w:val="00522C56"/>
    <w:rsid w:val="00524F46"/>
    <w:rsid w:val="00526336"/>
    <w:rsid w:val="00531FC7"/>
    <w:rsid w:val="00533697"/>
    <w:rsid w:val="00534AD4"/>
    <w:rsid w:val="005360F1"/>
    <w:rsid w:val="005367D3"/>
    <w:rsid w:val="00537EE1"/>
    <w:rsid w:val="00540BBC"/>
    <w:rsid w:val="00541587"/>
    <w:rsid w:val="00542E5F"/>
    <w:rsid w:val="00543DFB"/>
    <w:rsid w:val="005457E4"/>
    <w:rsid w:val="00550E55"/>
    <w:rsid w:val="00554A0B"/>
    <w:rsid w:val="00554BEC"/>
    <w:rsid w:val="0055673B"/>
    <w:rsid w:val="00560FE7"/>
    <w:rsid w:val="005615AE"/>
    <w:rsid w:val="005620F2"/>
    <w:rsid w:val="005633F7"/>
    <w:rsid w:val="005635D6"/>
    <w:rsid w:val="00563B3F"/>
    <w:rsid w:val="005651B3"/>
    <w:rsid w:val="00571BDE"/>
    <w:rsid w:val="0057215C"/>
    <w:rsid w:val="0057536B"/>
    <w:rsid w:val="00575CCB"/>
    <w:rsid w:val="00575EFD"/>
    <w:rsid w:val="00576219"/>
    <w:rsid w:val="005807B1"/>
    <w:rsid w:val="00581D10"/>
    <w:rsid w:val="005825F3"/>
    <w:rsid w:val="0058294B"/>
    <w:rsid w:val="005839D9"/>
    <w:rsid w:val="00584295"/>
    <w:rsid w:val="0058592E"/>
    <w:rsid w:val="00586122"/>
    <w:rsid w:val="00586599"/>
    <w:rsid w:val="00586BD3"/>
    <w:rsid w:val="00592275"/>
    <w:rsid w:val="005936BB"/>
    <w:rsid w:val="00597B7E"/>
    <w:rsid w:val="00597D36"/>
    <w:rsid w:val="005A3400"/>
    <w:rsid w:val="005A385C"/>
    <w:rsid w:val="005A3A2E"/>
    <w:rsid w:val="005A512E"/>
    <w:rsid w:val="005A59BC"/>
    <w:rsid w:val="005A63DE"/>
    <w:rsid w:val="005B0025"/>
    <w:rsid w:val="005B122A"/>
    <w:rsid w:val="005B279C"/>
    <w:rsid w:val="005B3A07"/>
    <w:rsid w:val="005B3F88"/>
    <w:rsid w:val="005B4B0D"/>
    <w:rsid w:val="005B6B91"/>
    <w:rsid w:val="005C0163"/>
    <w:rsid w:val="005C0945"/>
    <w:rsid w:val="005C1161"/>
    <w:rsid w:val="005C1C57"/>
    <w:rsid w:val="005C1DB3"/>
    <w:rsid w:val="005C2898"/>
    <w:rsid w:val="005C28D1"/>
    <w:rsid w:val="005C2FD5"/>
    <w:rsid w:val="005C391B"/>
    <w:rsid w:val="005C4BE0"/>
    <w:rsid w:val="005C7272"/>
    <w:rsid w:val="005C7D27"/>
    <w:rsid w:val="005D1096"/>
    <w:rsid w:val="005D1F5D"/>
    <w:rsid w:val="005D388A"/>
    <w:rsid w:val="005D5287"/>
    <w:rsid w:val="005D5483"/>
    <w:rsid w:val="005D59EA"/>
    <w:rsid w:val="005D7487"/>
    <w:rsid w:val="005D7B45"/>
    <w:rsid w:val="005E0A24"/>
    <w:rsid w:val="005E0F19"/>
    <w:rsid w:val="005E389C"/>
    <w:rsid w:val="005E5ECC"/>
    <w:rsid w:val="005F1671"/>
    <w:rsid w:val="005F37E7"/>
    <w:rsid w:val="005F3C1A"/>
    <w:rsid w:val="005F5043"/>
    <w:rsid w:val="005F5D9F"/>
    <w:rsid w:val="005F6558"/>
    <w:rsid w:val="005F7A2C"/>
    <w:rsid w:val="00600722"/>
    <w:rsid w:val="006013C4"/>
    <w:rsid w:val="00604B6D"/>
    <w:rsid w:val="00604D2A"/>
    <w:rsid w:val="00605F11"/>
    <w:rsid w:val="00606FA1"/>
    <w:rsid w:val="00607C40"/>
    <w:rsid w:val="00607CF0"/>
    <w:rsid w:val="006105FE"/>
    <w:rsid w:val="006141A0"/>
    <w:rsid w:val="00616CED"/>
    <w:rsid w:val="00617091"/>
    <w:rsid w:val="00617AF6"/>
    <w:rsid w:val="006223D1"/>
    <w:rsid w:val="00623729"/>
    <w:rsid w:val="00625D50"/>
    <w:rsid w:val="0062738E"/>
    <w:rsid w:val="006308A7"/>
    <w:rsid w:val="00630F31"/>
    <w:rsid w:val="00631C9A"/>
    <w:rsid w:val="00631C9C"/>
    <w:rsid w:val="00632F7A"/>
    <w:rsid w:val="006342CF"/>
    <w:rsid w:val="00634F72"/>
    <w:rsid w:val="00636B77"/>
    <w:rsid w:val="00636DC2"/>
    <w:rsid w:val="006418C7"/>
    <w:rsid w:val="006422F6"/>
    <w:rsid w:val="006427D3"/>
    <w:rsid w:val="00643947"/>
    <w:rsid w:val="00644579"/>
    <w:rsid w:val="0064569D"/>
    <w:rsid w:val="006457A9"/>
    <w:rsid w:val="00646544"/>
    <w:rsid w:val="00652477"/>
    <w:rsid w:val="00654A3A"/>
    <w:rsid w:val="00654DD6"/>
    <w:rsid w:val="006566A8"/>
    <w:rsid w:val="00660C8A"/>
    <w:rsid w:val="0066108F"/>
    <w:rsid w:val="00662FD6"/>
    <w:rsid w:val="006637B7"/>
    <w:rsid w:val="00664562"/>
    <w:rsid w:val="00666088"/>
    <w:rsid w:val="006725C1"/>
    <w:rsid w:val="006771A1"/>
    <w:rsid w:val="00677AC4"/>
    <w:rsid w:val="00680315"/>
    <w:rsid w:val="00681E26"/>
    <w:rsid w:val="00683265"/>
    <w:rsid w:val="00686B84"/>
    <w:rsid w:val="00687797"/>
    <w:rsid w:val="00690355"/>
    <w:rsid w:val="00690689"/>
    <w:rsid w:val="006908A0"/>
    <w:rsid w:val="00690C19"/>
    <w:rsid w:val="0069170D"/>
    <w:rsid w:val="006935C3"/>
    <w:rsid w:val="006963B1"/>
    <w:rsid w:val="0069788D"/>
    <w:rsid w:val="006A0240"/>
    <w:rsid w:val="006A02BB"/>
    <w:rsid w:val="006A0980"/>
    <w:rsid w:val="006A0C48"/>
    <w:rsid w:val="006A0DF7"/>
    <w:rsid w:val="006A1EAC"/>
    <w:rsid w:val="006A4132"/>
    <w:rsid w:val="006A5BF9"/>
    <w:rsid w:val="006A63D5"/>
    <w:rsid w:val="006B01EE"/>
    <w:rsid w:val="006B03B7"/>
    <w:rsid w:val="006B2E41"/>
    <w:rsid w:val="006B6089"/>
    <w:rsid w:val="006C0643"/>
    <w:rsid w:val="006C1C03"/>
    <w:rsid w:val="006C1C39"/>
    <w:rsid w:val="006C4E3C"/>
    <w:rsid w:val="006D39C4"/>
    <w:rsid w:val="006D59F9"/>
    <w:rsid w:val="006D5E57"/>
    <w:rsid w:val="006D6623"/>
    <w:rsid w:val="006D6A2E"/>
    <w:rsid w:val="006D7480"/>
    <w:rsid w:val="006E3DB7"/>
    <w:rsid w:val="006E63F7"/>
    <w:rsid w:val="006E6C02"/>
    <w:rsid w:val="006F27CA"/>
    <w:rsid w:val="006F286D"/>
    <w:rsid w:val="006F3298"/>
    <w:rsid w:val="006F4ACC"/>
    <w:rsid w:val="006F53DF"/>
    <w:rsid w:val="006F7ECA"/>
    <w:rsid w:val="00702E0E"/>
    <w:rsid w:val="00703A86"/>
    <w:rsid w:val="0070401C"/>
    <w:rsid w:val="007049DD"/>
    <w:rsid w:val="00711A36"/>
    <w:rsid w:val="00711B85"/>
    <w:rsid w:val="00711F31"/>
    <w:rsid w:val="00714485"/>
    <w:rsid w:val="007160F4"/>
    <w:rsid w:val="007178E0"/>
    <w:rsid w:val="00720F78"/>
    <w:rsid w:val="00721676"/>
    <w:rsid w:val="007216A0"/>
    <w:rsid w:val="00721884"/>
    <w:rsid w:val="007265DD"/>
    <w:rsid w:val="007267BF"/>
    <w:rsid w:val="00727B35"/>
    <w:rsid w:val="007324CD"/>
    <w:rsid w:val="00733547"/>
    <w:rsid w:val="00737CB9"/>
    <w:rsid w:val="00737F14"/>
    <w:rsid w:val="00737F50"/>
    <w:rsid w:val="00742BD2"/>
    <w:rsid w:val="007430BE"/>
    <w:rsid w:val="00743BC3"/>
    <w:rsid w:val="007443E2"/>
    <w:rsid w:val="00744426"/>
    <w:rsid w:val="00744D3F"/>
    <w:rsid w:val="0074709B"/>
    <w:rsid w:val="007512BA"/>
    <w:rsid w:val="00751709"/>
    <w:rsid w:val="007526F7"/>
    <w:rsid w:val="00754667"/>
    <w:rsid w:val="00761BD7"/>
    <w:rsid w:val="007653E4"/>
    <w:rsid w:val="00767D5B"/>
    <w:rsid w:val="00770E09"/>
    <w:rsid w:val="00781E9E"/>
    <w:rsid w:val="0078242C"/>
    <w:rsid w:val="00783360"/>
    <w:rsid w:val="0078407C"/>
    <w:rsid w:val="00786FA9"/>
    <w:rsid w:val="007872FD"/>
    <w:rsid w:val="00787643"/>
    <w:rsid w:val="00790733"/>
    <w:rsid w:val="007911F7"/>
    <w:rsid w:val="00792AC1"/>
    <w:rsid w:val="00792B4D"/>
    <w:rsid w:val="00794ADA"/>
    <w:rsid w:val="00795DC2"/>
    <w:rsid w:val="0079703F"/>
    <w:rsid w:val="007A3AED"/>
    <w:rsid w:val="007A7173"/>
    <w:rsid w:val="007A79C5"/>
    <w:rsid w:val="007B042F"/>
    <w:rsid w:val="007B0A59"/>
    <w:rsid w:val="007B1910"/>
    <w:rsid w:val="007B1BAD"/>
    <w:rsid w:val="007B21E2"/>
    <w:rsid w:val="007B2AB4"/>
    <w:rsid w:val="007B3217"/>
    <w:rsid w:val="007B369E"/>
    <w:rsid w:val="007B3801"/>
    <w:rsid w:val="007B4E4D"/>
    <w:rsid w:val="007B55C6"/>
    <w:rsid w:val="007B598D"/>
    <w:rsid w:val="007C1143"/>
    <w:rsid w:val="007C18C6"/>
    <w:rsid w:val="007C2352"/>
    <w:rsid w:val="007C24CF"/>
    <w:rsid w:val="007C3449"/>
    <w:rsid w:val="007C49DF"/>
    <w:rsid w:val="007D02EE"/>
    <w:rsid w:val="007D1247"/>
    <w:rsid w:val="007D1B34"/>
    <w:rsid w:val="007D1BAD"/>
    <w:rsid w:val="007D75F7"/>
    <w:rsid w:val="007E0C6E"/>
    <w:rsid w:val="007E1202"/>
    <w:rsid w:val="007E3255"/>
    <w:rsid w:val="007E5C50"/>
    <w:rsid w:val="007F05E4"/>
    <w:rsid w:val="007F33E3"/>
    <w:rsid w:val="007F3B19"/>
    <w:rsid w:val="007F45C1"/>
    <w:rsid w:val="007F4FA1"/>
    <w:rsid w:val="007F7CA5"/>
    <w:rsid w:val="00802ABD"/>
    <w:rsid w:val="00804702"/>
    <w:rsid w:val="008100C5"/>
    <w:rsid w:val="00810137"/>
    <w:rsid w:val="00811623"/>
    <w:rsid w:val="00812251"/>
    <w:rsid w:val="0081617D"/>
    <w:rsid w:val="0082081E"/>
    <w:rsid w:val="00820B15"/>
    <w:rsid w:val="00820B3C"/>
    <w:rsid w:val="00821941"/>
    <w:rsid w:val="00821B34"/>
    <w:rsid w:val="00822355"/>
    <w:rsid w:val="0082315D"/>
    <w:rsid w:val="008260E2"/>
    <w:rsid w:val="00827ECA"/>
    <w:rsid w:val="00831793"/>
    <w:rsid w:val="00831EBA"/>
    <w:rsid w:val="0083222D"/>
    <w:rsid w:val="00832D69"/>
    <w:rsid w:val="00836A30"/>
    <w:rsid w:val="00836E0E"/>
    <w:rsid w:val="00840755"/>
    <w:rsid w:val="00846870"/>
    <w:rsid w:val="00846D9D"/>
    <w:rsid w:val="0085047F"/>
    <w:rsid w:val="00853CE4"/>
    <w:rsid w:val="00854C16"/>
    <w:rsid w:val="008578FA"/>
    <w:rsid w:val="008609DC"/>
    <w:rsid w:val="008660D1"/>
    <w:rsid w:val="0086668A"/>
    <w:rsid w:val="008678F9"/>
    <w:rsid w:val="00870F4C"/>
    <w:rsid w:val="008757B3"/>
    <w:rsid w:val="00875DDE"/>
    <w:rsid w:val="0087779A"/>
    <w:rsid w:val="00880BBC"/>
    <w:rsid w:val="00880D50"/>
    <w:rsid w:val="00883C42"/>
    <w:rsid w:val="008844A6"/>
    <w:rsid w:val="0088581B"/>
    <w:rsid w:val="00885BC6"/>
    <w:rsid w:val="00885EA9"/>
    <w:rsid w:val="008900BF"/>
    <w:rsid w:val="008919CC"/>
    <w:rsid w:val="00893492"/>
    <w:rsid w:val="00893E86"/>
    <w:rsid w:val="008963D4"/>
    <w:rsid w:val="008A0576"/>
    <w:rsid w:val="008A10C5"/>
    <w:rsid w:val="008A1AB0"/>
    <w:rsid w:val="008A3458"/>
    <w:rsid w:val="008A3DD0"/>
    <w:rsid w:val="008A4402"/>
    <w:rsid w:val="008A4BE0"/>
    <w:rsid w:val="008A5156"/>
    <w:rsid w:val="008B0415"/>
    <w:rsid w:val="008B1DDC"/>
    <w:rsid w:val="008B23E1"/>
    <w:rsid w:val="008B28EB"/>
    <w:rsid w:val="008B3BE4"/>
    <w:rsid w:val="008B6486"/>
    <w:rsid w:val="008B776E"/>
    <w:rsid w:val="008C1147"/>
    <w:rsid w:val="008C391A"/>
    <w:rsid w:val="008C4C49"/>
    <w:rsid w:val="008C5E5B"/>
    <w:rsid w:val="008C6CB3"/>
    <w:rsid w:val="008C6E13"/>
    <w:rsid w:val="008C6EEC"/>
    <w:rsid w:val="008D0215"/>
    <w:rsid w:val="008D1C1E"/>
    <w:rsid w:val="008D3415"/>
    <w:rsid w:val="008D47B5"/>
    <w:rsid w:val="008D5FE8"/>
    <w:rsid w:val="008E1FCD"/>
    <w:rsid w:val="008E2756"/>
    <w:rsid w:val="008E28D1"/>
    <w:rsid w:val="008E42C3"/>
    <w:rsid w:val="008E6B75"/>
    <w:rsid w:val="008E6DC2"/>
    <w:rsid w:val="008E7492"/>
    <w:rsid w:val="008E7D0B"/>
    <w:rsid w:val="008F0201"/>
    <w:rsid w:val="008F272F"/>
    <w:rsid w:val="008F2918"/>
    <w:rsid w:val="008F4466"/>
    <w:rsid w:val="008F4A10"/>
    <w:rsid w:val="008F5B9E"/>
    <w:rsid w:val="0090072E"/>
    <w:rsid w:val="00903A3A"/>
    <w:rsid w:val="00903FF8"/>
    <w:rsid w:val="009078C4"/>
    <w:rsid w:val="00911E85"/>
    <w:rsid w:val="00912A90"/>
    <w:rsid w:val="00912BA0"/>
    <w:rsid w:val="009130C9"/>
    <w:rsid w:val="009131BA"/>
    <w:rsid w:val="0091498D"/>
    <w:rsid w:val="00914ADD"/>
    <w:rsid w:val="00915F19"/>
    <w:rsid w:val="009166BA"/>
    <w:rsid w:val="00916734"/>
    <w:rsid w:val="00920CDB"/>
    <w:rsid w:val="00923B91"/>
    <w:rsid w:val="00924B55"/>
    <w:rsid w:val="00925218"/>
    <w:rsid w:val="00934A09"/>
    <w:rsid w:val="00935298"/>
    <w:rsid w:val="00935383"/>
    <w:rsid w:val="0093696A"/>
    <w:rsid w:val="00936973"/>
    <w:rsid w:val="00936F3B"/>
    <w:rsid w:val="0094174C"/>
    <w:rsid w:val="009417CD"/>
    <w:rsid w:val="00951C60"/>
    <w:rsid w:val="00951C97"/>
    <w:rsid w:val="0095315C"/>
    <w:rsid w:val="00957B26"/>
    <w:rsid w:val="00960D07"/>
    <w:rsid w:val="0096464B"/>
    <w:rsid w:val="009673C7"/>
    <w:rsid w:val="00967668"/>
    <w:rsid w:val="00970443"/>
    <w:rsid w:val="00970754"/>
    <w:rsid w:val="00971CFE"/>
    <w:rsid w:val="00971DBA"/>
    <w:rsid w:val="009728D3"/>
    <w:rsid w:val="00974C52"/>
    <w:rsid w:val="00974F23"/>
    <w:rsid w:val="00975226"/>
    <w:rsid w:val="009764E6"/>
    <w:rsid w:val="009770D5"/>
    <w:rsid w:val="0098400B"/>
    <w:rsid w:val="0098470E"/>
    <w:rsid w:val="00984B61"/>
    <w:rsid w:val="00985148"/>
    <w:rsid w:val="00990B4D"/>
    <w:rsid w:val="00990EB5"/>
    <w:rsid w:val="009925DF"/>
    <w:rsid w:val="00993985"/>
    <w:rsid w:val="0099496E"/>
    <w:rsid w:val="00994A13"/>
    <w:rsid w:val="00995C97"/>
    <w:rsid w:val="00996D3E"/>
    <w:rsid w:val="0099769B"/>
    <w:rsid w:val="009A076A"/>
    <w:rsid w:val="009A1CD1"/>
    <w:rsid w:val="009A1EA3"/>
    <w:rsid w:val="009A1EAD"/>
    <w:rsid w:val="009A2E08"/>
    <w:rsid w:val="009A4DD0"/>
    <w:rsid w:val="009A5FB2"/>
    <w:rsid w:val="009A6080"/>
    <w:rsid w:val="009A667C"/>
    <w:rsid w:val="009A6C64"/>
    <w:rsid w:val="009A7C14"/>
    <w:rsid w:val="009B0334"/>
    <w:rsid w:val="009B2400"/>
    <w:rsid w:val="009B2A46"/>
    <w:rsid w:val="009B2D27"/>
    <w:rsid w:val="009B3761"/>
    <w:rsid w:val="009B4E7E"/>
    <w:rsid w:val="009B718B"/>
    <w:rsid w:val="009C0F49"/>
    <w:rsid w:val="009C139C"/>
    <w:rsid w:val="009C5684"/>
    <w:rsid w:val="009D1D94"/>
    <w:rsid w:val="009D26DF"/>
    <w:rsid w:val="009D29AA"/>
    <w:rsid w:val="009D60A8"/>
    <w:rsid w:val="009D60B7"/>
    <w:rsid w:val="009D7F03"/>
    <w:rsid w:val="009E3289"/>
    <w:rsid w:val="009E3ACD"/>
    <w:rsid w:val="009E3EF4"/>
    <w:rsid w:val="009E4252"/>
    <w:rsid w:val="009E4C76"/>
    <w:rsid w:val="009E5FE3"/>
    <w:rsid w:val="009E6D1D"/>
    <w:rsid w:val="009E7970"/>
    <w:rsid w:val="009E7FC0"/>
    <w:rsid w:val="009F251B"/>
    <w:rsid w:val="009F256E"/>
    <w:rsid w:val="009F271F"/>
    <w:rsid w:val="009F4B4C"/>
    <w:rsid w:val="009F4F7E"/>
    <w:rsid w:val="009F571A"/>
    <w:rsid w:val="00A01FF4"/>
    <w:rsid w:val="00A0212A"/>
    <w:rsid w:val="00A0292D"/>
    <w:rsid w:val="00A0748E"/>
    <w:rsid w:val="00A07FCA"/>
    <w:rsid w:val="00A113BF"/>
    <w:rsid w:val="00A11CAC"/>
    <w:rsid w:val="00A126FC"/>
    <w:rsid w:val="00A140A4"/>
    <w:rsid w:val="00A1468E"/>
    <w:rsid w:val="00A157D5"/>
    <w:rsid w:val="00A16291"/>
    <w:rsid w:val="00A212F6"/>
    <w:rsid w:val="00A22188"/>
    <w:rsid w:val="00A23091"/>
    <w:rsid w:val="00A23243"/>
    <w:rsid w:val="00A23E58"/>
    <w:rsid w:val="00A2583C"/>
    <w:rsid w:val="00A26DB3"/>
    <w:rsid w:val="00A27BD6"/>
    <w:rsid w:val="00A30875"/>
    <w:rsid w:val="00A32A69"/>
    <w:rsid w:val="00A32CCB"/>
    <w:rsid w:val="00A35A99"/>
    <w:rsid w:val="00A35F8B"/>
    <w:rsid w:val="00A41836"/>
    <w:rsid w:val="00A4230E"/>
    <w:rsid w:val="00A42D10"/>
    <w:rsid w:val="00A45C32"/>
    <w:rsid w:val="00A46B6D"/>
    <w:rsid w:val="00A476EC"/>
    <w:rsid w:val="00A52A7B"/>
    <w:rsid w:val="00A53B5F"/>
    <w:rsid w:val="00A553F7"/>
    <w:rsid w:val="00A5618A"/>
    <w:rsid w:val="00A56349"/>
    <w:rsid w:val="00A573B2"/>
    <w:rsid w:val="00A6052D"/>
    <w:rsid w:val="00A60622"/>
    <w:rsid w:val="00A60873"/>
    <w:rsid w:val="00A6472E"/>
    <w:rsid w:val="00A64D1C"/>
    <w:rsid w:val="00A6544F"/>
    <w:rsid w:val="00A66C68"/>
    <w:rsid w:val="00A67F94"/>
    <w:rsid w:val="00A71EDE"/>
    <w:rsid w:val="00A72750"/>
    <w:rsid w:val="00A732AF"/>
    <w:rsid w:val="00A73B31"/>
    <w:rsid w:val="00A73E9F"/>
    <w:rsid w:val="00A752ED"/>
    <w:rsid w:val="00A756D7"/>
    <w:rsid w:val="00A81982"/>
    <w:rsid w:val="00A823F9"/>
    <w:rsid w:val="00A831C3"/>
    <w:rsid w:val="00A84320"/>
    <w:rsid w:val="00A906A9"/>
    <w:rsid w:val="00A94ED8"/>
    <w:rsid w:val="00AA0707"/>
    <w:rsid w:val="00AA24F3"/>
    <w:rsid w:val="00AA4964"/>
    <w:rsid w:val="00AA618D"/>
    <w:rsid w:val="00AA653A"/>
    <w:rsid w:val="00AA65B7"/>
    <w:rsid w:val="00AA7420"/>
    <w:rsid w:val="00AA7A44"/>
    <w:rsid w:val="00AB2415"/>
    <w:rsid w:val="00AB30E6"/>
    <w:rsid w:val="00AB53D8"/>
    <w:rsid w:val="00AB780D"/>
    <w:rsid w:val="00AC0926"/>
    <w:rsid w:val="00AC1124"/>
    <w:rsid w:val="00AC35C2"/>
    <w:rsid w:val="00AC4036"/>
    <w:rsid w:val="00AC5114"/>
    <w:rsid w:val="00AC5565"/>
    <w:rsid w:val="00AC60BE"/>
    <w:rsid w:val="00AC682A"/>
    <w:rsid w:val="00AD0B22"/>
    <w:rsid w:val="00AD15FE"/>
    <w:rsid w:val="00AD1A23"/>
    <w:rsid w:val="00AD1B70"/>
    <w:rsid w:val="00AD2F08"/>
    <w:rsid w:val="00AD3119"/>
    <w:rsid w:val="00AD316C"/>
    <w:rsid w:val="00AD4059"/>
    <w:rsid w:val="00AD4662"/>
    <w:rsid w:val="00AE3F6F"/>
    <w:rsid w:val="00AE4EE5"/>
    <w:rsid w:val="00AF0CA8"/>
    <w:rsid w:val="00AF1A5F"/>
    <w:rsid w:val="00AF32CC"/>
    <w:rsid w:val="00AF3744"/>
    <w:rsid w:val="00AF3CD5"/>
    <w:rsid w:val="00AF3D35"/>
    <w:rsid w:val="00AF4579"/>
    <w:rsid w:val="00AF6C1F"/>
    <w:rsid w:val="00AF6CB3"/>
    <w:rsid w:val="00B00D38"/>
    <w:rsid w:val="00B01661"/>
    <w:rsid w:val="00B024CE"/>
    <w:rsid w:val="00B046FA"/>
    <w:rsid w:val="00B077AA"/>
    <w:rsid w:val="00B1086A"/>
    <w:rsid w:val="00B113C3"/>
    <w:rsid w:val="00B11A99"/>
    <w:rsid w:val="00B15C64"/>
    <w:rsid w:val="00B161B4"/>
    <w:rsid w:val="00B179E6"/>
    <w:rsid w:val="00B21242"/>
    <w:rsid w:val="00B219AF"/>
    <w:rsid w:val="00B21F92"/>
    <w:rsid w:val="00B22322"/>
    <w:rsid w:val="00B232BE"/>
    <w:rsid w:val="00B23A9C"/>
    <w:rsid w:val="00B2426C"/>
    <w:rsid w:val="00B25E81"/>
    <w:rsid w:val="00B25EF7"/>
    <w:rsid w:val="00B273BC"/>
    <w:rsid w:val="00B277B0"/>
    <w:rsid w:val="00B3032C"/>
    <w:rsid w:val="00B30482"/>
    <w:rsid w:val="00B304BC"/>
    <w:rsid w:val="00B3175E"/>
    <w:rsid w:val="00B330C9"/>
    <w:rsid w:val="00B3389F"/>
    <w:rsid w:val="00B3445E"/>
    <w:rsid w:val="00B3480C"/>
    <w:rsid w:val="00B348AA"/>
    <w:rsid w:val="00B425AF"/>
    <w:rsid w:val="00B45621"/>
    <w:rsid w:val="00B46722"/>
    <w:rsid w:val="00B5053C"/>
    <w:rsid w:val="00B506CE"/>
    <w:rsid w:val="00B510DD"/>
    <w:rsid w:val="00B535B4"/>
    <w:rsid w:val="00B54CE8"/>
    <w:rsid w:val="00B54D2B"/>
    <w:rsid w:val="00B619C5"/>
    <w:rsid w:val="00B62C1E"/>
    <w:rsid w:val="00B632FC"/>
    <w:rsid w:val="00B65157"/>
    <w:rsid w:val="00B651B8"/>
    <w:rsid w:val="00B67C06"/>
    <w:rsid w:val="00B710C8"/>
    <w:rsid w:val="00B71163"/>
    <w:rsid w:val="00B7166E"/>
    <w:rsid w:val="00B728BD"/>
    <w:rsid w:val="00B758DB"/>
    <w:rsid w:val="00B76655"/>
    <w:rsid w:val="00B77241"/>
    <w:rsid w:val="00B7759F"/>
    <w:rsid w:val="00B804C4"/>
    <w:rsid w:val="00B80730"/>
    <w:rsid w:val="00B82824"/>
    <w:rsid w:val="00B83522"/>
    <w:rsid w:val="00B920E0"/>
    <w:rsid w:val="00B93B70"/>
    <w:rsid w:val="00B95456"/>
    <w:rsid w:val="00B97CA5"/>
    <w:rsid w:val="00BA0401"/>
    <w:rsid w:val="00BA3381"/>
    <w:rsid w:val="00BA4BF0"/>
    <w:rsid w:val="00BA694C"/>
    <w:rsid w:val="00BA716E"/>
    <w:rsid w:val="00BA7AC1"/>
    <w:rsid w:val="00BA7ED3"/>
    <w:rsid w:val="00BB039C"/>
    <w:rsid w:val="00BB09C7"/>
    <w:rsid w:val="00BB0ECA"/>
    <w:rsid w:val="00BB59BC"/>
    <w:rsid w:val="00BB6C89"/>
    <w:rsid w:val="00BB7103"/>
    <w:rsid w:val="00BB77BA"/>
    <w:rsid w:val="00BC07B6"/>
    <w:rsid w:val="00BC0C4A"/>
    <w:rsid w:val="00BC12E9"/>
    <w:rsid w:val="00BC24F4"/>
    <w:rsid w:val="00BC6271"/>
    <w:rsid w:val="00BD14F2"/>
    <w:rsid w:val="00BD3194"/>
    <w:rsid w:val="00BD3CC7"/>
    <w:rsid w:val="00BD4AF7"/>
    <w:rsid w:val="00BD72D3"/>
    <w:rsid w:val="00BE0398"/>
    <w:rsid w:val="00BE08E1"/>
    <w:rsid w:val="00BE3190"/>
    <w:rsid w:val="00BE3294"/>
    <w:rsid w:val="00BE50EF"/>
    <w:rsid w:val="00BE52F8"/>
    <w:rsid w:val="00BE68E2"/>
    <w:rsid w:val="00BF057C"/>
    <w:rsid w:val="00BF059B"/>
    <w:rsid w:val="00BF2BAE"/>
    <w:rsid w:val="00BF4CFA"/>
    <w:rsid w:val="00BF6A2B"/>
    <w:rsid w:val="00BF6DE6"/>
    <w:rsid w:val="00BF7C43"/>
    <w:rsid w:val="00C01E70"/>
    <w:rsid w:val="00C0432F"/>
    <w:rsid w:val="00C07F1C"/>
    <w:rsid w:val="00C10186"/>
    <w:rsid w:val="00C15E5D"/>
    <w:rsid w:val="00C1649B"/>
    <w:rsid w:val="00C17ABC"/>
    <w:rsid w:val="00C17B29"/>
    <w:rsid w:val="00C22B2D"/>
    <w:rsid w:val="00C235AC"/>
    <w:rsid w:val="00C23B52"/>
    <w:rsid w:val="00C23EEE"/>
    <w:rsid w:val="00C242E5"/>
    <w:rsid w:val="00C24508"/>
    <w:rsid w:val="00C24F65"/>
    <w:rsid w:val="00C25B4A"/>
    <w:rsid w:val="00C31698"/>
    <w:rsid w:val="00C34F01"/>
    <w:rsid w:val="00C34FBF"/>
    <w:rsid w:val="00C3590A"/>
    <w:rsid w:val="00C35D3D"/>
    <w:rsid w:val="00C4237B"/>
    <w:rsid w:val="00C46670"/>
    <w:rsid w:val="00C51228"/>
    <w:rsid w:val="00C52514"/>
    <w:rsid w:val="00C54CFA"/>
    <w:rsid w:val="00C561A5"/>
    <w:rsid w:val="00C60ECD"/>
    <w:rsid w:val="00C62D86"/>
    <w:rsid w:val="00C64F7F"/>
    <w:rsid w:val="00C65AAC"/>
    <w:rsid w:val="00C66869"/>
    <w:rsid w:val="00C672FE"/>
    <w:rsid w:val="00C71793"/>
    <w:rsid w:val="00C72948"/>
    <w:rsid w:val="00C74640"/>
    <w:rsid w:val="00C77038"/>
    <w:rsid w:val="00C77F92"/>
    <w:rsid w:val="00C77F99"/>
    <w:rsid w:val="00C82AAA"/>
    <w:rsid w:val="00C8352C"/>
    <w:rsid w:val="00C83932"/>
    <w:rsid w:val="00C90CA7"/>
    <w:rsid w:val="00C915F2"/>
    <w:rsid w:val="00C91AB7"/>
    <w:rsid w:val="00C927E0"/>
    <w:rsid w:val="00C93795"/>
    <w:rsid w:val="00C95CE2"/>
    <w:rsid w:val="00CA06CA"/>
    <w:rsid w:val="00CA21BB"/>
    <w:rsid w:val="00CB071B"/>
    <w:rsid w:val="00CB0DA7"/>
    <w:rsid w:val="00CB2FA5"/>
    <w:rsid w:val="00CB4FC8"/>
    <w:rsid w:val="00CB531A"/>
    <w:rsid w:val="00CB5437"/>
    <w:rsid w:val="00CC09C3"/>
    <w:rsid w:val="00CC12B1"/>
    <w:rsid w:val="00CC2499"/>
    <w:rsid w:val="00CC4C53"/>
    <w:rsid w:val="00CC58EC"/>
    <w:rsid w:val="00CC591D"/>
    <w:rsid w:val="00CC6AE8"/>
    <w:rsid w:val="00CC6FCA"/>
    <w:rsid w:val="00CD101C"/>
    <w:rsid w:val="00CD2AA4"/>
    <w:rsid w:val="00CD359E"/>
    <w:rsid w:val="00CD703F"/>
    <w:rsid w:val="00CD78D3"/>
    <w:rsid w:val="00CD7ABF"/>
    <w:rsid w:val="00CE0288"/>
    <w:rsid w:val="00CE02FC"/>
    <w:rsid w:val="00CE260E"/>
    <w:rsid w:val="00CE323E"/>
    <w:rsid w:val="00CE5062"/>
    <w:rsid w:val="00CE6418"/>
    <w:rsid w:val="00CF056F"/>
    <w:rsid w:val="00CF27F5"/>
    <w:rsid w:val="00CF3160"/>
    <w:rsid w:val="00CF3F18"/>
    <w:rsid w:val="00CF4349"/>
    <w:rsid w:val="00CF4C95"/>
    <w:rsid w:val="00CF7837"/>
    <w:rsid w:val="00D00A51"/>
    <w:rsid w:val="00D02AD7"/>
    <w:rsid w:val="00D02FE2"/>
    <w:rsid w:val="00D03BFA"/>
    <w:rsid w:val="00D0425F"/>
    <w:rsid w:val="00D04B61"/>
    <w:rsid w:val="00D05BC9"/>
    <w:rsid w:val="00D07A1C"/>
    <w:rsid w:val="00D1020E"/>
    <w:rsid w:val="00D103F8"/>
    <w:rsid w:val="00D12613"/>
    <w:rsid w:val="00D13EFF"/>
    <w:rsid w:val="00D15035"/>
    <w:rsid w:val="00D15DC0"/>
    <w:rsid w:val="00D16573"/>
    <w:rsid w:val="00D16641"/>
    <w:rsid w:val="00D166DA"/>
    <w:rsid w:val="00D21A36"/>
    <w:rsid w:val="00D227CE"/>
    <w:rsid w:val="00D2798C"/>
    <w:rsid w:val="00D30D90"/>
    <w:rsid w:val="00D30DC0"/>
    <w:rsid w:val="00D320FA"/>
    <w:rsid w:val="00D326E2"/>
    <w:rsid w:val="00D33D28"/>
    <w:rsid w:val="00D3719D"/>
    <w:rsid w:val="00D40470"/>
    <w:rsid w:val="00D410B0"/>
    <w:rsid w:val="00D41994"/>
    <w:rsid w:val="00D431B5"/>
    <w:rsid w:val="00D450EC"/>
    <w:rsid w:val="00D462FC"/>
    <w:rsid w:val="00D47B42"/>
    <w:rsid w:val="00D5058F"/>
    <w:rsid w:val="00D52BCE"/>
    <w:rsid w:val="00D54828"/>
    <w:rsid w:val="00D5491D"/>
    <w:rsid w:val="00D54AFF"/>
    <w:rsid w:val="00D55F70"/>
    <w:rsid w:val="00D60955"/>
    <w:rsid w:val="00D62261"/>
    <w:rsid w:val="00D62774"/>
    <w:rsid w:val="00D64948"/>
    <w:rsid w:val="00D64D31"/>
    <w:rsid w:val="00D71E58"/>
    <w:rsid w:val="00D72683"/>
    <w:rsid w:val="00D765EC"/>
    <w:rsid w:val="00D76C2D"/>
    <w:rsid w:val="00D81369"/>
    <w:rsid w:val="00D82807"/>
    <w:rsid w:val="00D82B36"/>
    <w:rsid w:val="00D8722E"/>
    <w:rsid w:val="00D92CE2"/>
    <w:rsid w:val="00D93A7F"/>
    <w:rsid w:val="00D9560B"/>
    <w:rsid w:val="00D95C05"/>
    <w:rsid w:val="00DA18CF"/>
    <w:rsid w:val="00DA27FD"/>
    <w:rsid w:val="00DA3C5C"/>
    <w:rsid w:val="00DA50DB"/>
    <w:rsid w:val="00DA783E"/>
    <w:rsid w:val="00DB0D92"/>
    <w:rsid w:val="00DB1534"/>
    <w:rsid w:val="00DB20FD"/>
    <w:rsid w:val="00DB3083"/>
    <w:rsid w:val="00DB4859"/>
    <w:rsid w:val="00DB5B5E"/>
    <w:rsid w:val="00DB7208"/>
    <w:rsid w:val="00DB76B6"/>
    <w:rsid w:val="00DB7D5F"/>
    <w:rsid w:val="00DC54E7"/>
    <w:rsid w:val="00DC56B2"/>
    <w:rsid w:val="00DC57B6"/>
    <w:rsid w:val="00DC5F18"/>
    <w:rsid w:val="00DC659B"/>
    <w:rsid w:val="00DC688A"/>
    <w:rsid w:val="00DC6A31"/>
    <w:rsid w:val="00DD0DBC"/>
    <w:rsid w:val="00DD0F66"/>
    <w:rsid w:val="00DD1FF0"/>
    <w:rsid w:val="00DD2B0A"/>
    <w:rsid w:val="00DD2BFB"/>
    <w:rsid w:val="00DD47F2"/>
    <w:rsid w:val="00DD5319"/>
    <w:rsid w:val="00DE12F5"/>
    <w:rsid w:val="00DE1A29"/>
    <w:rsid w:val="00DE318E"/>
    <w:rsid w:val="00DE36F4"/>
    <w:rsid w:val="00DE5694"/>
    <w:rsid w:val="00DF258D"/>
    <w:rsid w:val="00DF269A"/>
    <w:rsid w:val="00DF2D8B"/>
    <w:rsid w:val="00DF7A20"/>
    <w:rsid w:val="00E034C5"/>
    <w:rsid w:val="00E047C4"/>
    <w:rsid w:val="00E0524C"/>
    <w:rsid w:val="00E05D01"/>
    <w:rsid w:val="00E06310"/>
    <w:rsid w:val="00E06D09"/>
    <w:rsid w:val="00E06D73"/>
    <w:rsid w:val="00E0756A"/>
    <w:rsid w:val="00E11288"/>
    <w:rsid w:val="00E13D0B"/>
    <w:rsid w:val="00E15701"/>
    <w:rsid w:val="00E15751"/>
    <w:rsid w:val="00E15F18"/>
    <w:rsid w:val="00E16AC1"/>
    <w:rsid w:val="00E20820"/>
    <w:rsid w:val="00E22F1C"/>
    <w:rsid w:val="00E249D8"/>
    <w:rsid w:val="00E251A1"/>
    <w:rsid w:val="00E272EB"/>
    <w:rsid w:val="00E2771A"/>
    <w:rsid w:val="00E33A9E"/>
    <w:rsid w:val="00E3519D"/>
    <w:rsid w:val="00E35451"/>
    <w:rsid w:val="00E357E4"/>
    <w:rsid w:val="00E371CC"/>
    <w:rsid w:val="00E37BD9"/>
    <w:rsid w:val="00E40250"/>
    <w:rsid w:val="00E40484"/>
    <w:rsid w:val="00E42F9E"/>
    <w:rsid w:val="00E4350F"/>
    <w:rsid w:val="00E45851"/>
    <w:rsid w:val="00E46BE8"/>
    <w:rsid w:val="00E50076"/>
    <w:rsid w:val="00E50389"/>
    <w:rsid w:val="00E51D7A"/>
    <w:rsid w:val="00E5237D"/>
    <w:rsid w:val="00E5240D"/>
    <w:rsid w:val="00E53295"/>
    <w:rsid w:val="00E53907"/>
    <w:rsid w:val="00E55E23"/>
    <w:rsid w:val="00E65084"/>
    <w:rsid w:val="00E66D02"/>
    <w:rsid w:val="00E673C5"/>
    <w:rsid w:val="00E675A4"/>
    <w:rsid w:val="00E70F0A"/>
    <w:rsid w:val="00E71B12"/>
    <w:rsid w:val="00E72C0D"/>
    <w:rsid w:val="00E73040"/>
    <w:rsid w:val="00E76390"/>
    <w:rsid w:val="00E81A7F"/>
    <w:rsid w:val="00E83E30"/>
    <w:rsid w:val="00E83F4C"/>
    <w:rsid w:val="00E856A0"/>
    <w:rsid w:val="00E861C7"/>
    <w:rsid w:val="00E90654"/>
    <w:rsid w:val="00E90E3E"/>
    <w:rsid w:val="00E91ACC"/>
    <w:rsid w:val="00E92C56"/>
    <w:rsid w:val="00E93487"/>
    <w:rsid w:val="00E93BF5"/>
    <w:rsid w:val="00E93E35"/>
    <w:rsid w:val="00E945E4"/>
    <w:rsid w:val="00E949A8"/>
    <w:rsid w:val="00E94D45"/>
    <w:rsid w:val="00E952EA"/>
    <w:rsid w:val="00E95D04"/>
    <w:rsid w:val="00EA006E"/>
    <w:rsid w:val="00EA1B2E"/>
    <w:rsid w:val="00EA3500"/>
    <w:rsid w:val="00EA3DCE"/>
    <w:rsid w:val="00EA5704"/>
    <w:rsid w:val="00EA73AD"/>
    <w:rsid w:val="00EB02DB"/>
    <w:rsid w:val="00EB0EB3"/>
    <w:rsid w:val="00EB1641"/>
    <w:rsid w:val="00EB2F16"/>
    <w:rsid w:val="00EB4751"/>
    <w:rsid w:val="00EB58A9"/>
    <w:rsid w:val="00EB5EB7"/>
    <w:rsid w:val="00EB6CE7"/>
    <w:rsid w:val="00EC14F8"/>
    <w:rsid w:val="00EC1F78"/>
    <w:rsid w:val="00EC3888"/>
    <w:rsid w:val="00EC3F99"/>
    <w:rsid w:val="00EC6A96"/>
    <w:rsid w:val="00EC6D66"/>
    <w:rsid w:val="00EC7B6A"/>
    <w:rsid w:val="00ED072B"/>
    <w:rsid w:val="00ED09ED"/>
    <w:rsid w:val="00ED1A2C"/>
    <w:rsid w:val="00ED3035"/>
    <w:rsid w:val="00ED6FD6"/>
    <w:rsid w:val="00ED726A"/>
    <w:rsid w:val="00ED72FC"/>
    <w:rsid w:val="00ED7323"/>
    <w:rsid w:val="00EE02B6"/>
    <w:rsid w:val="00EE4084"/>
    <w:rsid w:val="00EE44E8"/>
    <w:rsid w:val="00EE5128"/>
    <w:rsid w:val="00EE5BC1"/>
    <w:rsid w:val="00EE635B"/>
    <w:rsid w:val="00EE74FA"/>
    <w:rsid w:val="00EE7FE0"/>
    <w:rsid w:val="00EF1AD2"/>
    <w:rsid w:val="00EF2363"/>
    <w:rsid w:val="00EF2627"/>
    <w:rsid w:val="00EF543D"/>
    <w:rsid w:val="00EF6E7E"/>
    <w:rsid w:val="00EF740F"/>
    <w:rsid w:val="00EF7F5E"/>
    <w:rsid w:val="00F0075E"/>
    <w:rsid w:val="00F0173F"/>
    <w:rsid w:val="00F022EC"/>
    <w:rsid w:val="00F02BD4"/>
    <w:rsid w:val="00F02CE7"/>
    <w:rsid w:val="00F067E0"/>
    <w:rsid w:val="00F0761A"/>
    <w:rsid w:val="00F10B06"/>
    <w:rsid w:val="00F133D0"/>
    <w:rsid w:val="00F14432"/>
    <w:rsid w:val="00F14483"/>
    <w:rsid w:val="00F146BC"/>
    <w:rsid w:val="00F15867"/>
    <w:rsid w:val="00F163C7"/>
    <w:rsid w:val="00F17A7A"/>
    <w:rsid w:val="00F17BD3"/>
    <w:rsid w:val="00F17D5F"/>
    <w:rsid w:val="00F21AAD"/>
    <w:rsid w:val="00F21D5E"/>
    <w:rsid w:val="00F227B1"/>
    <w:rsid w:val="00F23D7B"/>
    <w:rsid w:val="00F26576"/>
    <w:rsid w:val="00F26C4E"/>
    <w:rsid w:val="00F272DB"/>
    <w:rsid w:val="00F32988"/>
    <w:rsid w:val="00F34F84"/>
    <w:rsid w:val="00F37072"/>
    <w:rsid w:val="00F44852"/>
    <w:rsid w:val="00F44A1A"/>
    <w:rsid w:val="00F45A4C"/>
    <w:rsid w:val="00F46D71"/>
    <w:rsid w:val="00F502E7"/>
    <w:rsid w:val="00F504BA"/>
    <w:rsid w:val="00F52738"/>
    <w:rsid w:val="00F529D1"/>
    <w:rsid w:val="00F52C58"/>
    <w:rsid w:val="00F53D31"/>
    <w:rsid w:val="00F53F90"/>
    <w:rsid w:val="00F54090"/>
    <w:rsid w:val="00F54371"/>
    <w:rsid w:val="00F54BCA"/>
    <w:rsid w:val="00F57FF3"/>
    <w:rsid w:val="00F6068F"/>
    <w:rsid w:val="00F61049"/>
    <w:rsid w:val="00F64755"/>
    <w:rsid w:val="00F64B76"/>
    <w:rsid w:val="00F6514E"/>
    <w:rsid w:val="00F709AE"/>
    <w:rsid w:val="00F70A1E"/>
    <w:rsid w:val="00F71E5D"/>
    <w:rsid w:val="00F73E67"/>
    <w:rsid w:val="00F74190"/>
    <w:rsid w:val="00F762FC"/>
    <w:rsid w:val="00F7779C"/>
    <w:rsid w:val="00F77A2C"/>
    <w:rsid w:val="00F77B55"/>
    <w:rsid w:val="00F80ABB"/>
    <w:rsid w:val="00F84A34"/>
    <w:rsid w:val="00F85542"/>
    <w:rsid w:val="00F92994"/>
    <w:rsid w:val="00F93CCF"/>
    <w:rsid w:val="00F93FF7"/>
    <w:rsid w:val="00F94ABB"/>
    <w:rsid w:val="00F9582A"/>
    <w:rsid w:val="00F95BC6"/>
    <w:rsid w:val="00F96196"/>
    <w:rsid w:val="00F96909"/>
    <w:rsid w:val="00F96C1E"/>
    <w:rsid w:val="00F96D94"/>
    <w:rsid w:val="00FA049D"/>
    <w:rsid w:val="00FA07C5"/>
    <w:rsid w:val="00FA119A"/>
    <w:rsid w:val="00FA184F"/>
    <w:rsid w:val="00FA1CE5"/>
    <w:rsid w:val="00FA576D"/>
    <w:rsid w:val="00FB0688"/>
    <w:rsid w:val="00FB06DB"/>
    <w:rsid w:val="00FB0741"/>
    <w:rsid w:val="00FB1FE2"/>
    <w:rsid w:val="00FB220E"/>
    <w:rsid w:val="00FB2B8F"/>
    <w:rsid w:val="00FB5E9B"/>
    <w:rsid w:val="00FB6B0B"/>
    <w:rsid w:val="00FB751C"/>
    <w:rsid w:val="00FB7AA6"/>
    <w:rsid w:val="00FC1064"/>
    <w:rsid w:val="00FC1184"/>
    <w:rsid w:val="00FC3A01"/>
    <w:rsid w:val="00FC43FF"/>
    <w:rsid w:val="00FC49A9"/>
    <w:rsid w:val="00FC4F6F"/>
    <w:rsid w:val="00FC6111"/>
    <w:rsid w:val="00FC6653"/>
    <w:rsid w:val="00FC71F8"/>
    <w:rsid w:val="00FD04D7"/>
    <w:rsid w:val="00FD0514"/>
    <w:rsid w:val="00FD09A7"/>
    <w:rsid w:val="00FD0B13"/>
    <w:rsid w:val="00FD5379"/>
    <w:rsid w:val="00FD5A11"/>
    <w:rsid w:val="00FD60C0"/>
    <w:rsid w:val="00FD6802"/>
    <w:rsid w:val="00FE08A3"/>
    <w:rsid w:val="00FE16A2"/>
    <w:rsid w:val="00FE3B81"/>
    <w:rsid w:val="00FE4597"/>
    <w:rsid w:val="00FE5FDA"/>
    <w:rsid w:val="00FE6000"/>
    <w:rsid w:val="00FF234D"/>
    <w:rsid w:val="00FF4B37"/>
    <w:rsid w:val="00FF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F10DC10F-F7C6-4BBF-8C99-51BE9020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807"/>
    <w:rPr>
      <w:rFonts w:ascii="Verdana" w:hAnsi="Verdana"/>
      <w:lang w:val="en-GB" w:eastAsia="en-US"/>
    </w:rPr>
  </w:style>
  <w:style w:type="paragraph" w:styleId="Heading1">
    <w:name w:val="heading 1"/>
    <w:aliases w:val="Huvudrubrik,Kapitelrubrik,PLS 1,PLS 11,PLS 12,PLS 13,1,H1,Notater, bruges kun i hoveddok.,Benyttes ikke!,TF-Overskrift 1"/>
    <w:basedOn w:val="Normal"/>
    <w:next w:val="BodyText"/>
    <w:link w:val="Heading1Char"/>
    <w:qFormat/>
    <w:rsid w:val="004D7744"/>
    <w:pPr>
      <w:keepNext/>
      <w:numPr>
        <w:numId w:val="20"/>
      </w:numPr>
      <w:spacing w:before="240"/>
      <w:outlineLvl w:val="0"/>
    </w:pPr>
    <w:rPr>
      <w:b/>
      <w:kern w:val="28"/>
      <w:sz w:val="36"/>
    </w:rPr>
  </w:style>
  <w:style w:type="paragraph" w:styleId="Heading2">
    <w:name w:val="heading 2"/>
    <w:aliases w:val="h2,2,Header 2,l2,2nd level,med numrering,PLS 2,PLS ..."/>
    <w:basedOn w:val="Normal"/>
    <w:next w:val="BodyText"/>
    <w:qFormat/>
    <w:rsid w:val="00D82807"/>
    <w:pPr>
      <w:keepNext/>
      <w:numPr>
        <w:ilvl w:val="1"/>
        <w:numId w:val="20"/>
      </w:numPr>
      <w:spacing w:before="240"/>
      <w:outlineLvl w:val="1"/>
    </w:pPr>
    <w:rPr>
      <w:b/>
      <w:sz w:val="28"/>
    </w:rPr>
  </w:style>
  <w:style w:type="paragraph" w:styleId="Heading3">
    <w:name w:val="heading 3"/>
    <w:aliases w:val="Underrubrik2,PLS 3,PLS 31,PLS 32,PLS 33,overskrift,Underoverskrift2,H3,Map,TF-Overskrift 3,H,GD nivå 1.1,Num-nivå3,TF-Overskrift 31,TF-Overskrift 32,TF-Overskrift 33,TF-Overskrift 34,TF-Overskrift 35,H5,TF-Overskrift 36,H6,TF-Overskrift 37,H7"/>
    <w:basedOn w:val="Normal"/>
    <w:next w:val="BodyText"/>
    <w:qFormat/>
    <w:rsid w:val="00D82807"/>
    <w:pPr>
      <w:keepNext/>
      <w:numPr>
        <w:ilvl w:val="2"/>
        <w:numId w:val="20"/>
      </w:numPr>
      <w:spacing w:before="240"/>
      <w:outlineLvl w:val="2"/>
    </w:pPr>
    <w:rPr>
      <w:b/>
      <w:sz w:val="24"/>
    </w:rPr>
  </w:style>
  <w:style w:type="paragraph" w:styleId="Heading4">
    <w:name w:val="heading 4"/>
    <w:basedOn w:val="BodyText"/>
    <w:next w:val="BodyText"/>
    <w:qFormat/>
    <w:rsid w:val="00D82807"/>
    <w:pPr>
      <w:keepNext/>
      <w:spacing w:before="240"/>
      <w:outlineLvl w:val="3"/>
    </w:pPr>
    <w:rPr>
      <w:b/>
      <w:sz w:val="22"/>
    </w:rPr>
  </w:style>
  <w:style w:type="paragraph" w:styleId="Heading5">
    <w:name w:val="heading 5"/>
    <w:basedOn w:val="BodyText"/>
    <w:next w:val="BodyText"/>
    <w:qFormat/>
    <w:rsid w:val="00D82807"/>
    <w:pPr>
      <w:spacing w:before="240" w:after="60"/>
      <w:outlineLvl w:val="4"/>
    </w:pPr>
    <w:rPr>
      <w:sz w:val="22"/>
      <w:u w:val="single"/>
    </w:rPr>
  </w:style>
  <w:style w:type="paragraph" w:styleId="Heading6">
    <w:name w:val="heading 6"/>
    <w:basedOn w:val="BodyText"/>
    <w:next w:val="BodyText"/>
    <w:qFormat/>
    <w:rsid w:val="00FC43FF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BodyText"/>
    <w:next w:val="BodyText"/>
    <w:qFormat/>
    <w:rsid w:val="00D82807"/>
    <w:pPr>
      <w:spacing w:before="240" w:after="60"/>
      <w:outlineLvl w:val="6"/>
    </w:pPr>
  </w:style>
  <w:style w:type="paragraph" w:styleId="Heading8">
    <w:name w:val="heading 8"/>
    <w:basedOn w:val="BodyText"/>
    <w:next w:val="BodyText"/>
    <w:qFormat/>
    <w:rsid w:val="00D82807"/>
    <w:pPr>
      <w:spacing w:before="240" w:after="60"/>
      <w:outlineLvl w:val="7"/>
    </w:pPr>
    <w:rPr>
      <w:i/>
    </w:rPr>
  </w:style>
  <w:style w:type="paragraph" w:styleId="Heading9">
    <w:name w:val="heading 9"/>
    <w:basedOn w:val="BodyText"/>
    <w:next w:val="BodyText"/>
    <w:qFormat/>
    <w:rsid w:val="00D82807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D6FD6"/>
    <w:pPr>
      <w:spacing w:before="120"/>
    </w:pPr>
  </w:style>
  <w:style w:type="character" w:styleId="PageNumber">
    <w:name w:val="page number"/>
    <w:basedOn w:val="DefaultParagraphFont"/>
    <w:rsid w:val="00FC43FF"/>
  </w:style>
  <w:style w:type="paragraph" w:styleId="Footer">
    <w:name w:val="footer"/>
    <w:basedOn w:val="Normal"/>
    <w:rsid w:val="00ED6FD6"/>
    <w:rPr>
      <w:sz w:val="18"/>
    </w:rPr>
  </w:style>
  <w:style w:type="paragraph" w:styleId="Header">
    <w:name w:val="header"/>
    <w:basedOn w:val="Normal"/>
    <w:rsid w:val="00ED6FD6"/>
    <w:rPr>
      <w:sz w:val="18"/>
    </w:rPr>
  </w:style>
  <w:style w:type="paragraph" w:styleId="ListBullet">
    <w:name w:val="List Bullet"/>
    <w:basedOn w:val="BodyText"/>
    <w:rsid w:val="00FC43FF"/>
    <w:pPr>
      <w:numPr>
        <w:numId w:val="2"/>
      </w:numPr>
      <w:ind w:left="1457" w:hanging="323"/>
    </w:pPr>
  </w:style>
  <w:style w:type="paragraph" w:styleId="ListNumber">
    <w:name w:val="List Number"/>
    <w:basedOn w:val="BodyText"/>
    <w:rsid w:val="00FC43FF"/>
    <w:pPr>
      <w:numPr>
        <w:numId w:val="3"/>
      </w:numPr>
    </w:pPr>
  </w:style>
  <w:style w:type="paragraph" w:styleId="Title">
    <w:name w:val="Title"/>
    <w:basedOn w:val="Normal"/>
    <w:next w:val="BodyText"/>
    <w:link w:val="TitleChar"/>
    <w:qFormat/>
    <w:rsid w:val="00D82807"/>
    <w:pPr>
      <w:spacing w:before="240" w:after="60"/>
      <w:jc w:val="center"/>
      <w:outlineLvl w:val="0"/>
    </w:pPr>
    <w:rPr>
      <w:b/>
      <w:kern w:val="28"/>
      <w:sz w:val="36"/>
    </w:rPr>
  </w:style>
  <w:style w:type="paragraph" w:customStyle="1" w:styleId="TableTextLeftColumn">
    <w:name w:val="Table Text Left Column"/>
    <w:basedOn w:val="BodyText"/>
    <w:rsid w:val="00FC43FF"/>
    <w:pPr>
      <w:spacing w:before="60" w:after="40"/>
    </w:pPr>
  </w:style>
  <w:style w:type="paragraph" w:customStyle="1" w:styleId="InfoTextChar">
    <w:name w:val="InfoText Char"/>
    <w:basedOn w:val="Normal"/>
    <w:next w:val="BodyText"/>
    <w:link w:val="InfoTextCharChar"/>
    <w:rsid w:val="00D82807"/>
    <w:pPr>
      <w:spacing w:after="120"/>
      <w:ind w:left="720"/>
    </w:pPr>
    <w:rPr>
      <w:i/>
      <w:color w:val="0000FF"/>
    </w:rPr>
  </w:style>
  <w:style w:type="paragraph" w:styleId="TOC1">
    <w:name w:val="toc 1"/>
    <w:basedOn w:val="Normal"/>
    <w:next w:val="Normal"/>
    <w:autoRedefine/>
    <w:uiPriority w:val="39"/>
    <w:qFormat/>
    <w:rsid w:val="004D7744"/>
    <w:pPr>
      <w:tabs>
        <w:tab w:val="left" w:pos="400"/>
        <w:tab w:val="right" w:leader="dot" w:pos="8948"/>
      </w:tabs>
      <w:spacing w:before="120"/>
    </w:pPr>
    <w:rPr>
      <w:b/>
      <w:caps/>
      <w:sz w:val="22"/>
    </w:rPr>
  </w:style>
  <w:style w:type="paragraph" w:styleId="TOC2">
    <w:name w:val="toc 2"/>
    <w:basedOn w:val="Normal"/>
    <w:next w:val="Normal"/>
    <w:autoRedefine/>
    <w:uiPriority w:val="39"/>
    <w:qFormat/>
    <w:rsid w:val="00FC43FF"/>
    <w:pPr>
      <w:ind w:left="200"/>
    </w:pPr>
  </w:style>
  <w:style w:type="paragraph" w:styleId="TOC3">
    <w:name w:val="toc 3"/>
    <w:basedOn w:val="Normal"/>
    <w:next w:val="Normal"/>
    <w:autoRedefine/>
    <w:uiPriority w:val="39"/>
    <w:qFormat/>
    <w:rsid w:val="00FC43FF"/>
    <w:pPr>
      <w:ind w:left="400"/>
    </w:pPr>
  </w:style>
  <w:style w:type="character" w:styleId="Hyperlink">
    <w:name w:val="Hyperlink"/>
    <w:basedOn w:val="DefaultParagraphFont"/>
    <w:uiPriority w:val="99"/>
    <w:rsid w:val="00FC43FF"/>
    <w:rPr>
      <w:color w:val="0000FF"/>
      <w:u w:val="single"/>
    </w:rPr>
  </w:style>
  <w:style w:type="character" w:styleId="FollowedHyperlink">
    <w:name w:val="FollowedHyperlink"/>
    <w:basedOn w:val="DefaultParagraphFont"/>
    <w:rsid w:val="00FC43FF"/>
    <w:rPr>
      <w:color w:val="800080"/>
      <w:u w:val="single"/>
    </w:rPr>
  </w:style>
  <w:style w:type="paragraph" w:customStyle="1" w:styleId="Tabletext">
    <w:name w:val="Tabletext"/>
    <w:basedOn w:val="Normal"/>
    <w:rsid w:val="00FC43FF"/>
    <w:pPr>
      <w:keepLines/>
      <w:widowControl w:val="0"/>
      <w:spacing w:after="120" w:line="240" w:lineRule="atLeast"/>
    </w:pPr>
  </w:style>
  <w:style w:type="paragraph" w:customStyle="1" w:styleId="TableTextRightColumn">
    <w:name w:val="Table Text Right Column"/>
    <w:basedOn w:val="Normal"/>
    <w:rsid w:val="00FC43FF"/>
    <w:pPr>
      <w:keepLines/>
      <w:spacing w:before="60" w:after="40" w:line="240" w:lineRule="atLeast"/>
    </w:pPr>
  </w:style>
  <w:style w:type="paragraph" w:styleId="TOC4">
    <w:name w:val="toc 4"/>
    <w:basedOn w:val="Normal"/>
    <w:next w:val="Normal"/>
    <w:autoRedefine/>
    <w:semiHidden/>
    <w:rsid w:val="00FC43FF"/>
    <w:pPr>
      <w:ind w:left="720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BodyText"/>
    <w:next w:val="BodyText"/>
    <w:qFormat/>
    <w:rsid w:val="00FC43FF"/>
    <w:pPr>
      <w:keepNext/>
      <w:spacing w:before="40" w:after="120"/>
    </w:pPr>
    <w:rPr>
      <w:sz w:val="18"/>
    </w:rPr>
  </w:style>
  <w:style w:type="paragraph" w:customStyle="1" w:styleId="RequirementQualifier">
    <w:name w:val="Requirement Qualifier"/>
    <w:basedOn w:val="BodyText"/>
    <w:rsid w:val="00FC43FF"/>
    <w:pPr>
      <w:keepNext/>
      <w:spacing w:before="0"/>
      <w:ind w:left="2880" w:hanging="2160"/>
    </w:pPr>
  </w:style>
  <w:style w:type="paragraph" w:customStyle="1" w:styleId="RequirementText">
    <w:name w:val="Requirement Text"/>
    <w:basedOn w:val="BodyText"/>
    <w:next w:val="RequirementQualifier"/>
    <w:rsid w:val="00FC43FF"/>
    <w:pPr>
      <w:keepNext/>
      <w:spacing w:before="0"/>
    </w:pPr>
  </w:style>
  <w:style w:type="paragraph" w:customStyle="1" w:styleId="RequirementTag">
    <w:name w:val="Requirement Tag"/>
    <w:basedOn w:val="BodyText"/>
    <w:next w:val="RequirementText"/>
    <w:rsid w:val="00FC43FF"/>
    <w:pPr>
      <w:keepNext/>
    </w:pPr>
    <w:rPr>
      <w:b/>
    </w:rPr>
  </w:style>
  <w:style w:type="paragraph" w:customStyle="1" w:styleId="ReferenceChar">
    <w:name w:val="Reference Char"/>
    <w:basedOn w:val="BodyText"/>
    <w:next w:val="BodyText"/>
    <w:link w:val="ReferenceCharChar"/>
    <w:autoRedefine/>
    <w:rsid w:val="00D82807"/>
    <w:pPr>
      <w:numPr>
        <w:numId w:val="6"/>
      </w:numPr>
      <w:tabs>
        <w:tab w:val="clear" w:pos="1080"/>
        <w:tab w:val="num" w:pos="1440"/>
      </w:tabs>
      <w:ind w:left="1440"/>
    </w:pPr>
  </w:style>
  <w:style w:type="paragraph" w:styleId="TOC5">
    <w:name w:val="toc 5"/>
    <w:basedOn w:val="Normal"/>
    <w:next w:val="Normal"/>
    <w:autoRedefine/>
    <w:semiHidden/>
    <w:rsid w:val="00FC43FF"/>
    <w:pPr>
      <w:ind w:left="960"/>
    </w:pPr>
    <w:rPr>
      <w:rFonts w:ascii="Times New Roman" w:hAnsi="Times New Roman"/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FC43FF"/>
    <w:pPr>
      <w:ind w:left="1200"/>
    </w:pPr>
    <w:rPr>
      <w:rFonts w:ascii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semiHidden/>
    <w:rsid w:val="00FC43FF"/>
    <w:pPr>
      <w:ind w:left="1440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semiHidden/>
    <w:rsid w:val="00FC43FF"/>
    <w:pPr>
      <w:ind w:left="1680"/>
    </w:pPr>
    <w:rPr>
      <w:rFonts w:ascii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semiHidden/>
    <w:rsid w:val="00FC43FF"/>
    <w:pPr>
      <w:ind w:left="1920"/>
    </w:pPr>
    <w:rPr>
      <w:rFonts w:ascii="Times New Roman" w:hAnsi="Times New Roman"/>
      <w:sz w:val="24"/>
      <w:szCs w:val="24"/>
    </w:rPr>
  </w:style>
  <w:style w:type="character" w:customStyle="1" w:styleId="InfoTextCharChar">
    <w:name w:val="InfoText Char Char"/>
    <w:basedOn w:val="DefaultParagraphFont"/>
    <w:link w:val="InfoTextChar"/>
    <w:rsid w:val="00D82807"/>
    <w:rPr>
      <w:rFonts w:ascii="Verdana" w:hAnsi="Verdana"/>
      <w:i/>
      <w:color w:val="0000FF"/>
      <w:lang w:val="en-GB" w:eastAsia="en-US" w:bidi="ar-SA"/>
    </w:rPr>
  </w:style>
  <w:style w:type="paragraph" w:customStyle="1" w:styleId="Code">
    <w:name w:val="Code"/>
    <w:basedOn w:val="BodyText"/>
    <w:rsid w:val="00FC43F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0"/>
      <w:ind w:left="1134"/>
    </w:pPr>
    <w:rPr>
      <w:rFonts w:ascii="Courier New" w:hAnsi="Courier New"/>
      <w:noProof/>
      <w:w w:val="80"/>
    </w:rPr>
  </w:style>
  <w:style w:type="paragraph" w:customStyle="1" w:styleId="Appendix1">
    <w:name w:val="Appendix 1"/>
    <w:basedOn w:val="Normal"/>
    <w:next w:val="BodyText"/>
    <w:rsid w:val="00ED6FD6"/>
    <w:pPr>
      <w:keepNext/>
      <w:pageBreakBefore/>
      <w:numPr>
        <w:numId w:val="4"/>
      </w:numPr>
      <w:spacing w:before="240"/>
      <w:outlineLvl w:val="0"/>
    </w:pPr>
    <w:rPr>
      <w:b/>
      <w:kern w:val="28"/>
      <w:sz w:val="36"/>
    </w:rPr>
  </w:style>
  <w:style w:type="paragraph" w:customStyle="1" w:styleId="Appendix2">
    <w:name w:val="Appendix 2"/>
    <w:basedOn w:val="Normal"/>
    <w:next w:val="BodyText"/>
    <w:rsid w:val="00ED6FD6"/>
    <w:pPr>
      <w:keepNext/>
      <w:numPr>
        <w:ilvl w:val="1"/>
        <w:numId w:val="4"/>
      </w:numPr>
      <w:spacing w:before="240"/>
      <w:outlineLvl w:val="1"/>
    </w:pPr>
    <w:rPr>
      <w:b/>
      <w:sz w:val="28"/>
    </w:rPr>
  </w:style>
  <w:style w:type="paragraph" w:customStyle="1" w:styleId="Paragraph2">
    <w:name w:val="Paragraph2"/>
    <w:basedOn w:val="Normal"/>
    <w:rsid w:val="00D82807"/>
    <w:pPr>
      <w:widowControl w:val="0"/>
      <w:spacing w:before="80" w:line="240" w:lineRule="atLeast"/>
      <w:ind w:left="720"/>
      <w:jc w:val="both"/>
    </w:pPr>
    <w:rPr>
      <w:color w:val="000000"/>
      <w:lang w:val="en-AU"/>
    </w:rPr>
  </w:style>
  <w:style w:type="paragraph" w:customStyle="1" w:styleId="infoblue">
    <w:name w:val="infoblue"/>
    <w:basedOn w:val="Normal"/>
    <w:link w:val="infoblueChar"/>
    <w:rsid w:val="00D82807"/>
    <w:pPr>
      <w:spacing w:after="120" w:line="240" w:lineRule="atLeast"/>
      <w:ind w:left="720"/>
    </w:pPr>
    <w:rPr>
      <w:i/>
      <w:iCs/>
      <w:color w:val="0000FF"/>
      <w:lang w:val="sv-SE" w:eastAsia="sv-SE"/>
    </w:rPr>
  </w:style>
  <w:style w:type="character" w:customStyle="1" w:styleId="infoblueChar">
    <w:name w:val="infoblue Char"/>
    <w:basedOn w:val="DefaultParagraphFont"/>
    <w:link w:val="infoblue"/>
    <w:rsid w:val="00D82807"/>
    <w:rPr>
      <w:rFonts w:ascii="Verdana" w:hAnsi="Verdana"/>
      <w:i/>
      <w:iCs/>
      <w:color w:val="0000FF"/>
      <w:lang w:val="sv-SE" w:eastAsia="sv-SE" w:bidi="ar-SA"/>
    </w:rPr>
  </w:style>
  <w:style w:type="table" w:styleId="TableGrid">
    <w:name w:val="Table Grid"/>
    <w:basedOn w:val="TableNormal"/>
    <w:rsid w:val="00D82807"/>
    <w:rPr>
      <w:rFonts w:ascii="Verdana" w:hAnsi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3">
    <w:name w:val="Table Simple 3"/>
    <w:basedOn w:val="TableNormal"/>
    <w:rsid w:val="00D82807"/>
    <w:rPr>
      <w:rFonts w:ascii="Verdana" w:hAnsi="Verdana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BodyTextChar">
    <w:name w:val="Body Text Char"/>
    <w:basedOn w:val="DefaultParagraphFont"/>
    <w:link w:val="BodyText"/>
    <w:rsid w:val="00ED6FD6"/>
    <w:rPr>
      <w:rFonts w:ascii="Verdana" w:hAnsi="Verdana"/>
      <w:lang w:val="en-GB" w:eastAsia="en-US" w:bidi="ar-SA"/>
    </w:rPr>
  </w:style>
  <w:style w:type="paragraph" w:customStyle="1" w:styleId="bulletlist">
    <w:name w:val="bullet list"/>
    <w:basedOn w:val="Normal"/>
    <w:rsid w:val="00ED6FD6"/>
    <w:pPr>
      <w:numPr>
        <w:numId w:val="5"/>
      </w:numPr>
      <w:spacing w:line="220" w:lineRule="exact"/>
    </w:pPr>
    <w:rPr>
      <w:sz w:val="22"/>
      <w:lang w:val="en-US"/>
    </w:rPr>
  </w:style>
  <w:style w:type="paragraph" w:customStyle="1" w:styleId="Numbered">
    <w:name w:val="Numbered"/>
    <w:aliases w:val="Left:  0,63 cm,Hanging:  0"/>
    <w:basedOn w:val="Normal"/>
    <w:rsid w:val="00AF32CC"/>
  </w:style>
  <w:style w:type="character" w:customStyle="1" w:styleId="Heading1Char">
    <w:name w:val="Heading 1 Char"/>
    <w:aliases w:val="Huvudrubrik Char,Kapitelrubrik Char,PLS 1 Char,PLS 11 Char,PLS 12 Char,PLS 13 Char,1 Char,H1 Char,Notater Char, bruges kun i hoveddok. Char,Benyttes ikke! Char,TF-Overskrift 1 Char"/>
    <w:basedOn w:val="DefaultParagraphFont"/>
    <w:link w:val="Heading1"/>
    <w:rsid w:val="004D7744"/>
    <w:rPr>
      <w:rFonts w:ascii="Verdana" w:hAnsi="Verdana"/>
      <w:b/>
      <w:kern w:val="28"/>
      <w:sz w:val="36"/>
      <w:lang w:val="en-GB" w:eastAsia="en-US"/>
    </w:rPr>
  </w:style>
  <w:style w:type="paragraph" w:customStyle="1" w:styleId="InfoText">
    <w:name w:val="InfoText"/>
    <w:basedOn w:val="Normal"/>
    <w:next w:val="BodyText"/>
    <w:link w:val="InfoTextChar1"/>
    <w:rsid w:val="00D82807"/>
    <w:pPr>
      <w:spacing w:after="120"/>
    </w:pPr>
    <w:rPr>
      <w:i/>
      <w:color w:val="0000FF"/>
    </w:rPr>
  </w:style>
  <w:style w:type="character" w:customStyle="1" w:styleId="InfoTextChar1">
    <w:name w:val="InfoText Char1"/>
    <w:basedOn w:val="DefaultParagraphFont"/>
    <w:link w:val="InfoText"/>
    <w:rsid w:val="00D82807"/>
    <w:rPr>
      <w:rFonts w:ascii="Verdana" w:hAnsi="Verdana"/>
      <w:i/>
      <w:color w:val="0000FF"/>
      <w:lang w:val="en-GB" w:eastAsia="en-US" w:bidi="ar-SA"/>
    </w:rPr>
  </w:style>
  <w:style w:type="character" w:customStyle="1" w:styleId="ReferenceCharChar">
    <w:name w:val="Reference Char Char"/>
    <w:basedOn w:val="BodyTextChar"/>
    <w:link w:val="ReferenceChar"/>
    <w:rsid w:val="00D82807"/>
    <w:rPr>
      <w:rFonts w:ascii="Verdana" w:hAnsi="Verdana"/>
      <w:lang w:val="en-GB" w:eastAsia="en-US" w:bidi="ar-SA"/>
    </w:rPr>
  </w:style>
  <w:style w:type="paragraph" w:customStyle="1" w:styleId="RevTitle">
    <w:name w:val="RevTitle"/>
    <w:basedOn w:val="Title"/>
    <w:next w:val="BodyText"/>
    <w:rsid w:val="00D82807"/>
    <w:pPr>
      <w:pageBreakBefore/>
      <w:jc w:val="left"/>
    </w:pPr>
  </w:style>
  <w:style w:type="character" w:customStyle="1" w:styleId="TitleChar">
    <w:name w:val="Title Char"/>
    <w:basedOn w:val="DefaultParagraphFont"/>
    <w:link w:val="Title"/>
    <w:rsid w:val="008A10C5"/>
    <w:rPr>
      <w:rFonts w:ascii="Verdana" w:hAnsi="Verdana"/>
      <w:b/>
      <w:kern w:val="28"/>
      <w:sz w:val="3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B34"/>
    <w:rPr>
      <w:rFonts w:ascii="Tahoma" w:hAnsi="Tahoma" w:cs="Tahoma"/>
      <w:sz w:val="16"/>
      <w:szCs w:val="16"/>
    </w:rPr>
  </w:style>
  <w:style w:type="paragraph" w:customStyle="1" w:styleId="Tableheading">
    <w:name w:val="Table heading"/>
    <w:basedOn w:val="Normal"/>
    <w:rsid w:val="00B11A99"/>
    <w:pPr>
      <w:spacing w:line="260" w:lineRule="atLeast"/>
    </w:pPr>
    <w:rPr>
      <w:rFonts w:ascii="Arial" w:hAnsi="Arial" w:cs="Arial"/>
      <w:b/>
      <w:szCs w:val="24"/>
    </w:rPr>
  </w:style>
  <w:style w:type="paragraph" w:customStyle="1" w:styleId="Tabletext0">
    <w:name w:val="Table text"/>
    <w:basedOn w:val="Normal"/>
    <w:rsid w:val="00B11A99"/>
    <w:pPr>
      <w:autoSpaceDE w:val="0"/>
      <w:autoSpaceDN w:val="0"/>
      <w:spacing w:before="60" w:after="60"/>
    </w:pPr>
    <w:rPr>
      <w:rFonts w:ascii="Arial" w:eastAsia="Times" w:hAnsi="Arial"/>
      <w:szCs w:val="24"/>
      <w:lang w:val="sv-SE" w:eastAsia="sv-SE"/>
    </w:rPr>
  </w:style>
  <w:style w:type="paragraph" w:customStyle="1" w:styleId="Supporttext">
    <w:name w:val="Support text"/>
    <w:basedOn w:val="BodyText"/>
    <w:next w:val="BodyText"/>
    <w:rsid w:val="00B11A99"/>
    <w:pPr>
      <w:tabs>
        <w:tab w:val="left" w:pos="578"/>
      </w:tabs>
      <w:spacing w:line="260" w:lineRule="atLeast"/>
      <w:ind w:left="578"/>
    </w:pPr>
    <w:rPr>
      <w:rFonts w:ascii="Arial" w:hAnsi="Arial" w:cs="Arial"/>
      <w:i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B34"/>
    <w:rPr>
      <w:rFonts w:ascii="Tahoma" w:hAnsi="Tahoma" w:cs="Tahoma"/>
      <w:sz w:val="16"/>
      <w:szCs w:val="16"/>
      <w:lang w:val="en-GB" w:eastAsia="en-US"/>
    </w:rPr>
  </w:style>
  <w:style w:type="paragraph" w:customStyle="1" w:styleId="Headline">
    <w:name w:val="Headline"/>
    <w:basedOn w:val="Normal"/>
    <w:next w:val="Heading1"/>
    <w:rsid w:val="007D1B34"/>
    <w:pPr>
      <w:spacing w:line="260" w:lineRule="atLeast"/>
      <w:ind w:right="1531"/>
    </w:pPr>
    <w:rPr>
      <w:rFonts w:ascii="Arial" w:hAnsi="Arial" w:cs="Arial"/>
      <w:b/>
      <w:sz w:val="26"/>
      <w:szCs w:val="24"/>
    </w:rPr>
  </w:style>
  <w:style w:type="paragraph" w:styleId="ListParagraph">
    <w:name w:val="List Paragraph"/>
    <w:basedOn w:val="Normal"/>
    <w:uiPriority w:val="34"/>
    <w:qFormat/>
    <w:rsid w:val="005E0F1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sv-SE"/>
    </w:rPr>
  </w:style>
  <w:style w:type="character" w:styleId="Strong">
    <w:name w:val="Strong"/>
    <w:basedOn w:val="DefaultParagraphFont"/>
    <w:uiPriority w:val="22"/>
    <w:qFormat/>
    <w:rsid w:val="004F26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3ABB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GB"/>
    </w:rPr>
  </w:style>
  <w:style w:type="paragraph" w:customStyle="1" w:styleId="Default">
    <w:name w:val="Default"/>
    <w:rsid w:val="00164636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15EB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15EBA"/>
    <w:rPr>
      <w:rFonts w:ascii="Tahoma" w:hAnsi="Tahoma" w:cs="Tahoma"/>
      <w:sz w:val="16"/>
      <w:szCs w:val="16"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03BE4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en-US"/>
    </w:rPr>
  </w:style>
  <w:style w:type="paragraph" w:styleId="NoSpacing">
    <w:name w:val="No Spacing"/>
    <w:link w:val="NoSpacingChar"/>
    <w:uiPriority w:val="1"/>
    <w:qFormat/>
    <w:rsid w:val="00F7779C"/>
    <w:rPr>
      <w:rFonts w:asciiTheme="minorHAnsi" w:eastAsia="MS Mincho" w:hAnsiTheme="minorHAnsi" w:cstheme="minorBidi"/>
      <w:sz w:val="24"/>
      <w:szCs w:val="22"/>
      <w:lang w:val="en-US" w:eastAsia="nl-BE"/>
    </w:rPr>
  </w:style>
  <w:style w:type="character" w:customStyle="1" w:styleId="NoSpacingChar">
    <w:name w:val="No Spacing Char"/>
    <w:basedOn w:val="DefaultParagraphFont"/>
    <w:link w:val="NoSpacing"/>
    <w:uiPriority w:val="1"/>
    <w:rsid w:val="00F7779C"/>
    <w:rPr>
      <w:rFonts w:asciiTheme="minorHAnsi" w:eastAsia="MS Mincho" w:hAnsiTheme="minorHAnsi" w:cstheme="minorBidi"/>
      <w:sz w:val="24"/>
      <w:szCs w:val="22"/>
      <w:lang w:val="en-US" w:eastAsia="nl-BE"/>
    </w:rPr>
  </w:style>
  <w:style w:type="paragraph" w:customStyle="1" w:styleId="Header1">
    <w:name w:val="_Header1"/>
    <w:basedOn w:val="Heading1"/>
    <w:next w:val="Header2"/>
    <w:link w:val="Header1Char"/>
    <w:qFormat/>
    <w:rsid w:val="00F7779C"/>
    <w:pPr>
      <w:keepNext w:val="0"/>
      <w:pageBreakBefore/>
      <w:numPr>
        <w:numId w:val="25"/>
      </w:numPr>
      <w:pBdr>
        <w:bottom w:val="single" w:sz="18" w:space="1" w:color="auto"/>
      </w:pBdr>
      <w:spacing w:before="0" w:after="240"/>
    </w:pPr>
    <w:rPr>
      <w:rFonts w:asciiTheme="minorHAnsi" w:eastAsiaTheme="minorHAnsi" w:hAnsiTheme="minorHAnsi" w:cstheme="minorHAnsi"/>
      <w:color w:val="C00000"/>
      <w:kern w:val="0"/>
      <w:sz w:val="40"/>
      <w:szCs w:val="24"/>
      <w:lang w:val="en-US" w:eastAsia="de-DE"/>
    </w:rPr>
  </w:style>
  <w:style w:type="paragraph" w:customStyle="1" w:styleId="Header2">
    <w:name w:val="_Header2"/>
    <w:basedOn w:val="Heading2"/>
    <w:next w:val="Header3"/>
    <w:link w:val="Header2Char"/>
    <w:qFormat/>
    <w:rsid w:val="00F7779C"/>
    <w:pPr>
      <w:keepLines/>
      <w:numPr>
        <w:numId w:val="25"/>
      </w:numPr>
      <w:spacing w:before="200" w:line="276" w:lineRule="auto"/>
    </w:pPr>
    <w:rPr>
      <w:rFonts w:asciiTheme="minorHAnsi" w:eastAsiaTheme="majorEastAsia" w:hAnsiTheme="minorHAnsi" w:cstheme="majorBidi"/>
      <w:bCs/>
      <w:sz w:val="32"/>
      <w:szCs w:val="28"/>
      <w:lang w:val="en-US" w:eastAsia="de-DE"/>
    </w:rPr>
  </w:style>
  <w:style w:type="character" w:customStyle="1" w:styleId="Header1Char">
    <w:name w:val="_Header1 Char"/>
    <w:basedOn w:val="Heading1Char"/>
    <w:link w:val="Header1"/>
    <w:rsid w:val="00F7779C"/>
    <w:rPr>
      <w:rFonts w:asciiTheme="minorHAnsi" w:eastAsiaTheme="minorHAnsi" w:hAnsiTheme="minorHAnsi" w:cstheme="minorHAnsi"/>
      <w:b/>
      <w:color w:val="C00000"/>
      <w:kern w:val="28"/>
      <w:sz w:val="40"/>
      <w:szCs w:val="24"/>
      <w:lang w:val="en-US" w:eastAsia="de-DE"/>
    </w:rPr>
  </w:style>
  <w:style w:type="paragraph" w:customStyle="1" w:styleId="Header3">
    <w:name w:val="_Header3"/>
    <w:basedOn w:val="Normal"/>
    <w:next w:val="Header4"/>
    <w:link w:val="Header3Char"/>
    <w:qFormat/>
    <w:rsid w:val="00F7779C"/>
    <w:pPr>
      <w:numPr>
        <w:ilvl w:val="2"/>
        <w:numId w:val="25"/>
      </w:numPr>
      <w:spacing w:before="200" w:line="276" w:lineRule="auto"/>
    </w:pPr>
    <w:rPr>
      <w:rFonts w:asciiTheme="minorHAnsi" w:eastAsia="MS Mincho" w:hAnsiTheme="minorHAnsi" w:cstheme="minorHAnsi"/>
      <w:b/>
      <w:color w:val="C00000"/>
      <w:sz w:val="28"/>
      <w:szCs w:val="22"/>
      <w:lang w:val="en-US" w:eastAsia="de-DE"/>
    </w:rPr>
  </w:style>
  <w:style w:type="character" w:customStyle="1" w:styleId="Header2Char">
    <w:name w:val="_Header2 Char"/>
    <w:basedOn w:val="DefaultParagraphFont"/>
    <w:link w:val="Header2"/>
    <w:rsid w:val="00F7779C"/>
    <w:rPr>
      <w:rFonts w:asciiTheme="minorHAnsi" w:eastAsiaTheme="majorEastAsia" w:hAnsiTheme="minorHAnsi" w:cstheme="majorBidi"/>
      <w:b/>
      <w:bCs/>
      <w:sz w:val="32"/>
      <w:szCs w:val="28"/>
      <w:lang w:val="en-US" w:eastAsia="de-DE"/>
    </w:rPr>
  </w:style>
  <w:style w:type="paragraph" w:customStyle="1" w:styleId="Header4">
    <w:name w:val="_Header4"/>
    <w:basedOn w:val="Heading2"/>
    <w:qFormat/>
    <w:rsid w:val="00F7779C"/>
    <w:pPr>
      <w:keepLines/>
      <w:numPr>
        <w:ilvl w:val="3"/>
        <w:numId w:val="25"/>
      </w:numPr>
      <w:spacing w:before="200" w:line="276" w:lineRule="auto"/>
    </w:pPr>
    <w:rPr>
      <w:rFonts w:asciiTheme="minorHAnsi" w:eastAsiaTheme="majorEastAsia" w:hAnsiTheme="minorHAnsi" w:cstheme="minorHAnsi"/>
      <w:bCs/>
      <w:szCs w:val="28"/>
      <w:lang w:val="en-US" w:eastAsia="nl-BE"/>
    </w:rPr>
  </w:style>
  <w:style w:type="character" w:customStyle="1" w:styleId="Header3Char">
    <w:name w:val="_Header3 Char"/>
    <w:basedOn w:val="DefaultParagraphFont"/>
    <w:link w:val="Header3"/>
    <w:rsid w:val="00F7779C"/>
    <w:rPr>
      <w:rFonts w:asciiTheme="minorHAnsi" w:eastAsia="MS Mincho" w:hAnsiTheme="minorHAnsi" w:cstheme="minorHAnsi"/>
      <w:b/>
      <w:color w:val="C00000"/>
      <w:sz w:val="28"/>
      <w:szCs w:val="22"/>
      <w:lang w:val="en-US" w:eastAsia="de-DE"/>
    </w:rPr>
  </w:style>
  <w:style w:type="paragraph" w:styleId="PlainText">
    <w:name w:val="Plain Text"/>
    <w:basedOn w:val="Normal"/>
    <w:link w:val="PlainTextChar"/>
    <w:uiPriority w:val="99"/>
    <w:unhideWhenUsed/>
    <w:rsid w:val="00F7779C"/>
    <w:rPr>
      <w:rFonts w:ascii="Consolas" w:eastAsia="MS Mincho" w:hAnsi="Consolas" w:cstheme="minorBidi"/>
      <w:sz w:val="21"/>
      <w:szCs w:val="21"/>
      <w:lang w:val="de-DE"/>
    </w:rPr>
  </w:style>
  <w:style w:type="character" w:customStyle="1" w:styleId="PlainTextChar">
    <w:name w:val="Plain Text Char"/>
    <w:basedOn w:val="DefaultParagraphFont"/>
    <w:link w:val="PlainText"/>
    <w:uiPriority w:val="99"/>
    <w:rsid w:val="00F7779C"/>
    <w:rPr>
      <w:rFonts w:ascii="Consolas" w:eastAsia="MS Mincho" w:hAnsi="Consolas" w:cstheme="minorBidi"/>
      <w:sz w:val="21"/>
      <w:szCs w:val="21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44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69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28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48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10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78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7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3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8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5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394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12" w:color="000000"/>
          </w:divBdr>
          <w:divsChild>
            <w:div w:id="112257689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726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3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file:///\\itsehbg-nt0007.ikea.com\common\ISWC_DOC\Microsoftweb_WebsiteOrderAssistance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\SCM\SCM-1.2.1\RepositoryOverview\GTP_SCM_RepositoryOvervie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1848e14a-9f67-4c74-aead-300c65768b09" ContentTypeId="0x0101009B67D6A8D4824461ACAC18CEA72BC155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IKEA Advanced Document" ma:contentTypeID="0x0101009B67D6A8D4824461ACAC18CEA72BC1550010430310C0078D4BACDB14B408106B38" ma:contentTypeVersion="5" ma:contentTypeDescription="An IKEA Document with more advanced functionality for e.g. versioning and work flows." ma:contentTypeScope="" ma:versionID="9b662222abcb4f55a6f63b2c4a3c029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f91a99a16150dcbae2ad8c95a2bc4d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CC9ACE-58A3-4D55-A0D7-3ABBAB6D25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C3BB40-DE44-43C6-964E-9882FE044834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393D9AFD-6EF5-4FC1-9191-30688081FC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88C8F10-6C38-41C3-9DA5-E6F4F5808D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4E0246B-B855-42DC-A215-12CA0C5E4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GTP_SCM_RepositoryOverview.dot</Template>
  <TotalTime>37</TotalTime>
  <Pages>7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&lt;Title&gt;</vt:lpstr>
    </vt:vector>
  </TitlesOfParts>
  <Company>IKEA</Company>
  <LinksUpToDate>false</LinksUpToDate>
  <CharactersWithSpaces>4577</CharactersWithSpaces>
  <SharedDoc>false</SharedDoc>
  <HLinks>
    <vt:vector size="180" baseType="variant">
      <vt:variant>
        <vt:i4>1376311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_Toc252352264</vt:lpwstr>
      </vt:variant>
      <vt:variant>
        <vt:i4>1376311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_Toc252352263</vt:lpwstr>
      </vt:variant>
      <vt:variant>
        <vt:i4>1376311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_Toc252352262</vt:lpwstr>
      </vt:variant>
      <vt:variant>
        <vt:i4>1376311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_Toc252352261</vt:lpwstr>
      </vt:variant>
      <vt:variant>
        <vt:i4>1376311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_Toc252352260</vt:lpwstr>
      </vt:variant>
      <vt:variant>
        <vt:i4>1441847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_Toc252352259</vt:lpwstr>
      </vt:variant>
      <vt:variant>
        <vt:i4>1441847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_Toc252352258</vt:lpwstr>
      </vt:variant>
      <vt:variant>
        <vt:i4>1441847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_Toc252352257</vt:lpwstr>
      </vt:variant>
      <vt:variant>
        <vt:i4>1441847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_Toc252352256</vt:lpwstr>
      </vt:variant>
      <vt:variant>
        <vt:i4>1441847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_Toc252352255</vt:lpwstr>
      </vt:variant>
      <vt:variant>
        <vt:i4>1441847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_Toc252352254</vt:lpwstr>
      </vt:variant>
      <vt:variant>
        <vt:i4>1441847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_Toc252352253</vt:lpwstr>
      </vt:variant>
      <vt:variant>
        <vt:i4>1441847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_Toc252352252</vt:lpwstr>
      </vt:variant>
      <vt:variant>
        <vt:i4>1441847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_Toc252352251</vt:lpwstr>
      </vt:variant>
      <vt:variant>
        <vt:i4>1441847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_Toc252352250</vt:lpwstr>
      </vt:variant>
      <vt:variant>
        <vt:i4>1507383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_Toc252352249</vt:lpwstr>
      </vt:variant>
      <vt:variant>
        <vt:i4>1507383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_Toc252352248</vt:lpwstr>
      </vt:variant>
      <vt:variant>
        <vt:i4>1507383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_Toc252352247</vt:lpwstr>
      </vt:variant>
      <vt:variant>
        <vt:i4>1507383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_Toc252352246</vt:lpwstr>
      </vt:variant>
      <vt:variant>
        <vt:i4>1507383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_Toc252352245</vt:lpwstr>
      </vt:variant>
      <vt:variant>
        <vt:i4>1507383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_Toc252352244</vt:lpwstr>
      </vt:variant>
      <vt:variant>
        <vt:i4>1507383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_Toc252352243</vt:lpwstr>
      </vt:variant>
      <vt:variant>
        <vt:i4>1507383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_Toc252352242</vt:lpwstr>
      </vt:variant>
      <vt:variant>
        <vt:i4>1507383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_Toc252352241</vt:lpwstr>
      </vt:variant>
      <vt:variant>
        <vt:i4>1507383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_Toc252352240</vt:lpwstr>
      </vt:variant>
      <vt:variant>
        <vt:i4>1048631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_Toc252352239</vt:lpwstr>
      </vt:variant>
      <vt:variant>
        <vt:i4>1048631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_Toc252352238</vt:lpwstr>
      </vt:variant>
      <vt:variant>
        <vt:i4>1048631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_Toc252352237</vt:lpwstr>
      </vt:variant>
      <vt:variant>
        <vt:i4>1048631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_Toc252352236</vt:lpwstr>
      </vt:variant>
      <vt:variant>
        <vt:i4>1048631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_Toc252352235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template V1.0</dc:title>
  <dc:subject>&lt;Subject&gt;</dc:subject>
  <dc:creator>&lt;Author&gt;</dc:creator>
  <cp:lastModifiedBy>Ghatak, Shrikanya</cp:lastModifiedBy>
  <cp:revision>24</cp:revision>
  <cp:lastPrinted>2014-01-10T16:06:00Z</cp:lastPrinted>
  <dcterms:created xsi:type="dcterms:W3CDTF">2014-12-19T13:23:00Z</dcterms:created>
  <dcterms:modified xsi:type="dcterms:W3CDTF">2020-02-04T14:49:00Z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Date">
    <vt:lpwstr>yyyy-mm-dd</vt:lpwstr>
  </property>
  <property fmtid="{D5CDD505-2E9C-101B-9397-08002B2CF9AE}" pid="3" name="Revision">
    <vt:lpwstr>P1.0-1</vt:lpwstr>
  </property>
  <property fmtid="{D5CDD505-2E9C-101B-9397-08002B2CF9AE}" pid="4" name="Approver">
    <vt:lpwstr>&lt;Approver&gt;</vt:lpwstr>
  </property>
  <property fmtid="{D5CDD505-2E9C-101B-9397-08002B2CF9AE}" pid="5" name="ContentTypeId">
    <vt:lpwstr>0x0101009B67D6A8D4824461ACAC18CEA72BC1550010430310C0078D4BACDB14B408106B38</vt:lpwstr>
  </property>
</Properties>
</file>